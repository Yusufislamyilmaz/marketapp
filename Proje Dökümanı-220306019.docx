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E168B" w14:textId="0A43B7E0" w:rsidR="008C4C6B" w:rsidRDefault="00E257DE" w:rsidP="008C4C6B">
      <w:pPr>
        <w:pStyle w:val="KonuBal"/>
      </w:pPr>
      <w:r>
        <w:t>M</w:t>
      </w:r>
      <w:r w:rsidR="004C1AB0">
        <w:t>a</w:t>
      </w:r>
      <w:r>
        <w:t xml:space="preserve">rket Uygulaması </w:t>
      </w:r>
      <w:r w:rsidR="008C4C6B">
        <w:t xml:space="preserve">Proje </w:t>
      </w:r>
      <w:r>
        <w:t>Dökümanı</w:t>
      </w:r>
    </w:p>
    <w:p w14:paraId="2810F2B8" w14:textId="2EFB3FBF" w:rsidR="00E257DE" w:rsidRPr="008C4C6B" w:rsidRDefault="008C4C6B" w:rsidP="008C4C6B">
      <w:pPr>
        <w:pStyle w:val="KonuBal"/>
        <w:rPr>
          <w:sz w:val="24"/>
          <w:szCs w:val="24"/>
        </w:rPr>
      </w:pPr>
      <w:r w:rsidRPr="008C4C6B">
        <w:rPr>
          <w:sz w:val="24"/>
          <w:szCs w:val="24"/>
        </w:rPr>
        <w:t>Yusuf İslam Yılmaz - 220306019</w:t>
      </w:r>
    </w:p>
    <w:p w14:paraId="581E2BCF" w14:textId="77777777" w:rsidR="008C4C6B" w:rsidRDefault="008C4C6B" w:rsidP="008C4C6B">
      <w:pPr>
        <w:pStyle w:val="NormalWeb"/>
        <w:rPr>
          <w:rFonts w:asciiTheme="minorHAnsi" w:hAnsiTheme="minorHAnsi" w:cstheme="minorHAnsi"/>
        </w:rPr>
      </w:pPr>
    </w:p>
    <w:p w14:paraId="7A064EEA" w14:textId="2C8DD481" w:rsidR="00E257DE" w:rsidRPr="00E257DE" w:rsidRDefault="00E257DE" w:rsidP="008C4C6B">
      <w:pPr>
        <w:pStyle w:val="NormalWeb"/>
        <w:rPr>
          <w:rFonts w:asciiTheme="minorHAnsi" w:hAnsiTheme="minorHAnsi" w:cstheme="minorHAnsi"/>
        </w:rPr>
      </w:pPr>
      <w:r w:rsidRPr="00E257DE">
        <w:rPr>
          <w:rFonts w:asciiTheme="minorHAnsi" w:hAnsiTheme="minorHAnsi" w:cstheme="minorHAnsi"/>
        </w:rPr>
        <w:t>Bu doküman, bizim Market Uygulaması'nın nasıl çalıştığını ve neler yaptığını anlatıyor. Uygulama C# dilinde yazıldı ve iki bölümden oluşuyor:</w:t>
      </w:r>
    </w:p>
    <w:p w14:paraId="7C853081" w14:textId="77777777" w:rsidR="00E257DE" w:rsidRPr="00E257DE" w:rsidRDefault="00E257DE" w:rsidP="008C4C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color w:val="auto"/>
          <w:szCs w:val="24"/>
        </w:rPr>
      </w:pPr>
      <w:r w:rsidRPr="00E257DE">
        <w:rPr>
          <w:rFonts w:eastAsia="Times New Roman" w:cstheme="minorHAnsi"/>
          <w:b/>
          <w:bCs/>
          <w:color w:val="5B9BD5" w:themeColor="accent1"/>
          <w:szCs w:val="24"/>
        </w:rPr>
        <w:t>MarketConsoleApp</w:t>
      </w:r>
      <w:r w:rsidRPr="00E257DE">
        <w:rPr>
          <w:rFonts w:eastAsia="Times New Roman" w:cstheme="minorHAnsi"/>
          <w:color w:val="auto"/>
          <w:szCs w:val="24"/>
        </w:rPr>
        <w:t>: Kullanıcının konsoldan işlemler yapabildiği ana bölüm.</w:t>
      </w:r>
    </w:p>
    <w:p w14:paraId="02B37400" w14:textId="5C072D9D" w:rsidR="00E257DE" w:rsidRPr="008C4C6B" w:rsidRDefault="00E257DE" w:rsidP="008C4C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color w:val="auto"/>
          <w:szCs w:val="24"/>
        </w:rPr>
      </w:pPr>
      <w:r w:rsidRPr="00E257DE">
        <w:rPr>
          <w:rFonts w:eastAsia="Times New Roman" w:cstheme="minorHAnsi"/>
          <w:b/>
          <w:bCs/>
          <w:color w:val="5B9BD5" w:themeColor="accent1"/>
          <w:szCs w:val="24"/>
        </w:rPr>
        <w:t>MarketLibrary</w:t>
      </w:r>
      <w:r w:rsidRPr="00E257DE">
        <w:rPr>
          <w:rFonts w:eastAsia="Times New Roman" w:cstheme="minorHAnsi"/>
          <w:color w:val="auto"/>
          <w:szCs w:val="24"/>
        </w:rPr>
        <w:t>: Uygulamanın arka planda çalışan kısımları, yani iş mantığı ve sınıflar.</w:t>
      </w:r>
    </w:p>
    <w:p w14:paraId="06AABE61" w14:textId="212E9231" w:rsidR="00E257DE" w:rsidRPr="00E257DE" w:rsidRDefault="00742E29" w:rsidP="00E257DE">
      <w:pPr>
        <w:pStyle w:val="Balk1"/>
      </w:pPr>
      <w:r>
        <w:t xml:space="preserve">I. </w:t>
      </w:r>
      <w:r w:rsidR="00E257DE">
        <w:t>Uygulamanın Ö</w:t>
      </w:r>
      <w:r w:rsidR="000A6E9D">
        <w:t>z</w:t>
      </w:r>
      <w:r w:rsidR="00E257DE">
        <w:t>ellikleri</w:t>
      </w:r>
    </w:p>
    <w:p w14:paraId="597FE8D0" w14:textId="32405B5D" w:rsidR="00E71436" w:rsidRPr="005778CF" w:rsidRDefault="00E257DE">
      <w:pPr>
        <w:pStyle w:val="Balk2"/>
      </w:pPr>
      <w:r>
        <w:t>Ürün Ekleme</w:t>
      </w:r>
    </w:p>
    <w:sdt>
      <w:sdtPr>
        <w:rPr>
          <w:rFonts w:asciiTheme="minorHAnsi" w:eastAsiaTheme="minorHAnsi" w:hAnsiTheme="minorHAnsi" w:cstheme="minorHAnsi"/>
          <w:color w:val="404040" w:themeColor="text1" w:themeTint="BF"/>
          <w:szCs w:val="20"/>
        </w:rPr>
        <w:id w:val="-2113425653"/>
        <w:placeholder>
          <w:docPart w:val="DBB6D7BE5119432C827DD215AA323C57"/>
        </w:placeholder>
        <w15:appearance w15:val="hidden"/>
      </w:sdtPr>
      <w:sdtEndPr>
        <w:rPr>
          <w:rFonts w:cstheme="minorBidi"/>
        </w:rPr>
      </w:sdtEndPr>
      <w:sdtContent>
        <w:p w14:paraId="19FFA762" w14:textId="77777777" w:rsidR="00E257DE" w:rsidRPr="008C4C6B" w:rsidRDefault="00E257DE" w:rsidP="00E257DE">
          <w:pPr>
            <w:pStyle w:val="NormalWeb"/>
            <w:rPr>
              <w:rFonts w:asciiTheme="minorHAnsi" w:hAnsiTheme="minorHAnsi" w:cstheme="minorHAnsi"/>
            </w:rPr>
          </w:pPr>
          <w:r w:rsidRPr="008C4C6B">
            <w:rPr>
              <w:rFonts w:asciiTheme="minorHAnsi" w:hAnsiTheme="minorHAnsi" w:cstheme="minorHAnsi"/>
            </w:rPr>
            <w:t>Kullanıcı, markete şu türde ürünler ekleyebiliyor:</w:t>
          </w:r>
        </w:p>
        <w:p w14:paraId="7FC52706" w14:textId="77777777" w:rsidR="00E257DE" w:rsidRPr="00815CC2" w:rsidRDefault="00E257DE" w:rsidP="000A6E9D">
          <w:pPr>
            <w:pStyle w:val="ListeMaddemi"/>
            <w:rPr>
              <w:b/>
              <w:bCs/>
            </w:rPr>
          </w:pPr>
          <w:r w:rsidRPr="00815CC2">
            <w:rPr>
              <w:rStyle w:val="Gl"/>
              <w:b w:val="0"/>
              <w:bCs w:val="0"/>
            </w:rPr>
            <w:t>Temel Gıda</w:t>
          </w:r>
        </w:p>
        <w:p w14:paraId="49771BDF" w14:textId="77777777" w:rsidR="00E257DE" w:rsidRPr="00815CC2" w:rsidRDefault="00E257DE" w:rsidP="000A6E9D">
          <w:pPr>
            <w:pStyle w:val="ListeMaddemi"/>
            <w:rPr>
              <w:b/>
              <w:bCs/>
            </w:rPr>
          </w:pPr>
          <w:r w:rsidRPr="00815CC2">
            <w:rPr>
              <w:rStyle w:val="Gl"/>
              <w:b w:val="0"/>
              <w:bCs w:val="0"/>
            </w:rPr>
            <w:t>İçecek</w:t>
          </w:r>
        </w:p>
        <w:p w14:paraId="79751C3D" w14:textId="77777777" w:rsidR="00E257DE" w:rsidRPr="00815CC2" w:rsidRDefault="00E257DE" w:rsidP="000A6E9D">
          <w:pPr>
            <w:pStyle w:val="ListeMaddemi"/>
            <w:rPr>
              <w:b/>
              <w:bCs/>
            </w:rPr>
          </w:pPr>
          <w:r w:rsidRPr="00815CC2">
            <w:rPr>
              <w:rStyle w:val="Gl"/>
              <w:b w:val="0"/>
              <w:bCs w:val="0"/>
            </w:rPr>
            <w:t>Atıştırmalık</w:t>
          </w:r>
        </w:p>
        <w:p w14:paraId="1CC95563" w14:textId="77777777" w:rsidR="00E257DE" w:rsidRPr="008C4C6B" w:rsidRDefault="00E257DE" w:rsidP="008C4C6B">
          <w:pPr>
            <w:pStyle w:val="NormalWeb"/>
            <w:rPr>
              <w:rFonts w:asciiTheme="minorHAnsi" w:hAnsiTheme="minorHAnsi" w:cstheme="minorHAnsi"/>
            </w:rPr>
          </w:pPr>
          <w:r w:rsidRPr="008C4C6B">
            <w:rPr>
              <w:rFonts w:asciiTheme="minorHAnsi" w:hAnsiTheme="minorHAnsi" w:cstheme="minorHAnsi"/>
            </w:rPr>
            <w:t>Her ürün için aşağıdaki bilgiler isteniyor:</w:t>
          </w:r>
        </w:p>
        <w:p w14:paraId="72DD68F0" w14:textId="77777777" w:rsidR="00E257DE" w:rsidRDefault="00E257DE" w:rsidP="000A6E9D">
          <w:pPr>
            <w:pStyle w:val="ListeMaddemi"/>
          </w:pPr>
          <w:r>
            <w:t>Ürün Adı</w:t>
          </w:r>
        </w:p>
        <w:p w14:paraId="330FC54F" w14:textId="77777777" w:rsidR="00E257DE" w:rsidRDefault="00E257DE" w:rsidP="000A6E9D">
          <w:pPr>
            <w:pStyle w:val="ListeMaddemi"/>
          </w:pPr>
          <w:r>
            <w:t>Fiyat</w:t>
          </w:r>
        </w:p>
        <w:p w14:paraId="7F1146EE" w14:textId="77777777" w:rsidR="00E257DE" w:rsidRDefault="00E257DE" w:rsidP="000A6E9D">
          <w:pPr>
            <w:pStyle w:val="ListeMaddemi"/>
          </w:pPr>
          <w:r>
            <w:t>Stok Miktarı</w:t>
          </w:r>
        </w:p>
        <w:p w14:paraId="54DB137E" w14:textId="77777777" w:rsidR="00E257DE" w:rsidRDefault="00E257DE" w:rsidP="000A6E9D">
          <w:pPr>
            <w:pStyle w:val="ListeMaddemi"/>
          </w:pPr>
          <w:r>
            <w:t>Barkod Numarası (Benzersiz olmalı)</w:t>
          </w:r>
        </w:p>
        <w:p w14:paraId="5C4F569A" w14:textId="410509D8" w:rsidR="00CE4888" w:rsidRDefault="00CE4888"/>
        <w:p w14:paraId="79576FAB" w14:textId="4572ADE2" w:rsidR="002B69A0" w:rsidRPr="002B69A0" w:rsidRDefault="002B69A0" w:rsidP="002B69A0">
          <w:pPr>
            <w:rPr>
              <w:b/>
              <w:bCs/>
            </w:rPr>
          </w:pPr>
          <w:r w:rsidRPr="002B69A0">
            <w:rPr>
              <w:b/>
              <w:bCs/>
            </w:rPr>
            <w:t>Ürün Ekleme Özellikleri</w:t>
          </w:r>
        </w:p>
        <w:p w14:paraId="5C0D01BE" w14:textId="2C503E31" w:rsidR="00CE4888" w:rsidRDefault="00CE4888" w:rsidP="00815CC2">
          <w:pPr>
            <w:pStyle w:val="ListeParagraf"/>
            <w:numPr>
              <w:ilvl w:val="0"/>
              <w:numId w:val="16"/>
            </w:numPr>
          </w:pPr>
          <w:r>
            <w:t>Girilen bilgiler anında kontrol edilir ve hatalı bir girdi olduğunda kullanıcıdan doğru değer girmesi isteni</w:t>
          </w:r>
          <w:r w:rsidR="00815CC2">
            <w:t>yor</w:t>
          </w:r>
          <w:r>
            <w:t>.</w:t>
          </w:r>
        </w:p>
        <w:p w14:paraId="1848A758" w14:textId="72CE01A7" w:rsidR="002B69A0" w:rsidRDefault="002B69A0" w:rsidP="00815CC2">
          <w:pPr>
            <w:pStyle w:val="ListeParagraf"/>
            <w:numPr>
              <w:ilvl w:val="0"/>
              <w:numId w:val="16"/>
            </w:numPr>
          </w:pPr>
          <w:r>
            <w:t>Girilen veriler urunler.csv dosyasına kaydolu</w:t>
          </w:r>
          <w:r w:rsidR="00DE7AD1">
            <w:t>yor</w:t>
          </w:r>
          <w:r>
            <w:t>. Her işlemden sonra dosya kaydedili</w:t>
          </w:r>
          <w:r w:rsidR="003E1756">
            <w:t>yor</w:t>
          </w:r>
          <w:r>
            <w:t>. Program tekrar başlatıldığında kayıtlı veriler tekrar yükleni</w:t>
          </w:r>
          <w:r w:rsidR="003E1756">
            <w:t>yor</w:t>
          </w:r>
          <w:r>
            <w:t>.</w:t>
          </w:r>
        </w:p>
        <w:p w14:paraId="2743E211" w14:textId="0A5AE6A7" w:rsidR="00E71436" w:rsidRPr="005778CF" w:rsidRDefault="00E21DD7"/>
      </w:sdtContent>
    </w:sdt>
    <w:p w14:paraId="724471C7" w14:textId="6BE9A336" w:rsidR="00E71436" w:rsidRPr="005778CF" w:rsidRDefault="00E257DE">
      <w:pPr>
        <w:pStyle w:val="Balk2"/>
      </w:pPr>
      <w:r>
        <w:t>Ürünleri Görüntüleme</w:t>
      </w:r>
    </w:p>
    <w:p w14:paraId="58314282" w14:textId="77777777" w:rsidR="00E257DE" w:rsidRPr="008C4C6B" w:rsidRDefault="00E257DE" w:rsidP="008C4C6B">
      <w:pPr>
        <w:pStyle w:val="NormalWeb"/>
        <w:rPr>
          <w:rFonts w:ascii="Arial" w:hAnsi="Arial" w:cs="Arial"/>
        </w:rPr>
      </w:pPr>
      <w:r w:rsidRPr="008C4C6B">
        <w:rPr>
          <w:rFonts w:ascii="Arial" w:hAnsi="Arial" w:cs="Arial"/>
        </w:rPr>
        <w:t>Marketin içindeki tüm ürünler liste halinde görüntüleniyor. Listeleme sırasında şunlar gösteriliyor:</w:t>
      </w:r>
    </w:p>
    <w:p w14:paraId="74D14B77" w14:textId="77777777" w:rsidR="00E257DE" w:rsidRDefault="00E257DE" w:rsidP="000A6E9D">
      <w:pPr>
        <w:pStyle w:val="ListeMaddemi"/>
      </w:pPr>
      <w:r>
        <w:lastRenderedPageBreak/>
        <w:t>Türü (örneğin, Temel Gıda, İçecek)</w:t>
      </w:r>
    </w:p>
    <w:p w14:paraId="1C49170F" w14:textId="77777777" w:rsidR="00E257DE" w:rsidRDefault="00E257DE" w:rsidP="000A6E9D">
      <w:pPr>
        <w:pStyle w:val="ListeMaddemi"/>
      </w:pPr>
      <w:r>
        <w:t>Barkod Numarası</w:t>
      </w:r>
    </w:p>
    <w:p w14:paraId="3B06539F" w14:textId="77777777" w:rsidR="00E257DE" w:rsidRDefault="00E257DE" w:rsidP="000A6E9D">
      <w:pPr>
        <w:pStyle w:val="ListeMaddemi"/>
      </w:pPr>
      <w:r>
        <w:t>Adı</w:t>
      </w:r>
    </w:p>
    <w:p w14:paraId="7CC2C4F0" w14:textId="77777777" w:rsidR="00E257DE" w:rsidRDefault="00E257DE" w:rsidP="000A6E9D">
      <w:pPr>
        <w:pStyle w:val="ListeMaddemi"/>
      </w:pPr>
      <w:r>
        <w:t>Fiyatı</w:t>
      </w:r>
    </w:p>
    <w:p w14:paraId="7CE9A40F" w14:textId="2C40A576" w:rsidR="000A6E9D" w:rsidRPr="005778CF" w:rsidRDefault="00E257DE" w:rsidP="00132C26">
      <w:pPr>
        <w:pStyle w:val="ListeMaddemi"/>
      </w:pPr>
      <w:r>
        <w:t>Stok Miktarı</w:t>
      </w:r>
    </w:p>
    <w:p w14:paraId="3F9BC07C" w14:textId="34651330" w:rsidR="00E71436" w:rsidRPr="005778CF" w:rsidRDefault="00E257DE">
      <w:pPr>
        <w:pStyle w:val="Balk2"/>
      </w:pPr>
      <w:r>
        <w:t>Ürün Satışı</w:t>
      </w:r>
    </w:p>
    <w:p w14:paraId="06838950" w14:textId="661B25C0" w:rsidR="00E71436" w:rsidRPr="005778CF" w:rsidRDefault="00E71436" w:rsidP="000A6E9D">
      <w:pPr>
        <w:pStyle w:val="AralkYok"/>
      </w:pPr>
    </w:p>
    <w:p w14:paraId="18E3E009" w14:textId="77777777" w:rsidR="000A6E9D" w:rsidRDefault="000A6E9D" w:rsidP="000A6E9D">
      <w:pPr>
        <w:pStyle w:val="ListeMaddemi"/>
      </w:pPr>
      <w:r>
        <w:t>Kullanıcı, satmak istediği ürünün barkod numarasını ve miktarını giriyor.</w:t>
      </w:r>
    </w:p>
    <w:p w14:paraId="77C7B8D2" w14:textId="77777777" w:rsidR="000A6E9D" w:rsidRDefault="000A6E9D" w:rsidP="000A6E9D">
      <w:pPr>
        <w:pStyle w:val="ListeMaddemi"/>
      </w:pPr>
      <w:r>
        <w:t>Eğer stok yeterliyse satış başarılı oluyor ve stok düşüyor.</w:t>
      </w:r>
    </w:p>
    <w:p w14:paraId="447C8A99" w14:textId="761A23E8" w:rsidR="000A6E9D" w:rsidRDefault="000A6E9D" w:rsidP="000A6E9D">
      <w:pPr>
        <w:pStyle w:val="ListeMaddemi"/>
      </w:pPr>
      <w:r>
        <w:t>Yetersiz stok veya yanlış barkod numarası girildiğinde hata mesajı veriliyor</w:t>
      </w:r>
      <w:r w:rsidR="00815CC2">
        <w:t xml:space="preserve"> ve kullanıcıdan tekrar doğru veri girmesi isteniyor</w:t>
      </w:r>
      <w:r>
        <w:t>.</w:t>
      </w:r>
    </w:p>
    <w:p w14:paraId="63E07B68" w14:textId="35EB3600" w:rsidR="00460BF8" w:rsidRDefault="00460BF8" w:rsidP="00460BF8">
      <w:pPr>
        <w:pStyle w:val="ListeMaddemi"/>
        <w:numPr>
          <w:ilvl w:val="0"/>
          <w:numId w:val="0"/>
        </w:numPr>
        <w:ind w:left="432" w:hanging="288"/>
      </w:pPr>
    </w:p>
    <w:p w14:paraId="1A7D089A" w14:textId="06C4E8DF" w:rsidR="00460BF8" w:rsidRPr="005778CF" w:rsidRDefault="00460BF8" w:rsidP="00460BF8">
      <w:pPr>
        <w:pStyle w:val="Balk2"/>
      </w:pPr>
      <w:r>
        <w:t xml:space="preserve">Ürün </w:t>
      </w:r>
      <w:r>
        <w:t>Güncelleme</w:t>
      </w:r>
    </w:p>
    <w:p w14:paraId="49BFCBF8" w14:textId="77777777" w:rsidR="00460BF8" w:rsidRPr="005778CF" w:rsidRDefault="00460BF8" w:rsidP="00460BF8">
      <w:pPr>
        <w:pStyle w:val="AralkYok"/>
      </w:pPr>
    </w:p>
    <w:p w14:paraId="5E00C2A2" w14:textId="53E7CE82" w:rsidR="00460BF8" w:rsidRDefault="00460BF8" w:rsidP="00460BF8">
      <w:pPr>
        <w:pStyle w:val="ListeMaddemi"/>
      </w:pPr>
      <w:r>
        <w:t xml:space="preserve">Kullanıcı, </w:t>
      </w:r>
      <w:r>
        <w:t>güncellemek</w:t>
      </w:r>
      <w:r>
        <w:t xml:space="preserve"> istediği ürünün barkod numarasını giriyor.</w:t>
      </w:r>
    </w:p>
    <w:p w14:paraId="7EEA4344" w14:textId="2915B015" w:rsidR="00460BF8" w:rsidRDefault="00460BF8" w:rsidP="00460BF8">
      <w:pPr>
        <w:pStyle w:val="ListeMaddemi"/>
      </w:pPr>
      <w:r>
        <w:t>Eğer ki kullanıcı vazgeçerse 0’a basıp ana menüye geri dönebiliyor.</w:t>
      </w:r>
    </w:p>
    <w:p w14:paraId="5E379D03" w14:textId="37E6BF89" w:rsidR="00460BF8" w:rsidRDefault="00460BF8" w:rsidP="00460BF8">
      <w:pPr>
        <w:pStyle w:val="ListeMaddemi"/>
      </w:pPr>
      <w:r>
        <w:t>Ürünün ismi, fiyatı ve stok miktarı tekrar girilerek bilgiler güncellenebiliyor</w:t>
      </w:r>
      <w:r>
        <w:t>.</w:t>
      </w:r>
    </w:p>
    <w:p w14:paraId="168F65F7" w14:textId="6788C4A1" w:rsidR="00460BF8" w:rsidRDefault="00460BF8" w:rsidP="00460BF8">
      <w:pPr>
        <w:pStyle w:val="ListeMaddemi"/>
      </w:pPr>
      <w:r>
        <w:t>Yanlış veri</w:t>
      </w:r>
      <w:r>
        <w:t xml:space="preserve"> girildiğinde hata mesajı veriliyor ve kullanıcıdan tekrar doğru veri girmesi isteniyor.</w:t>
      </w:r>
    </w:p>
    <w:p w14:paraId="1B836316" w14:textId="77777777" w:rsidR="00460BF8" w:rsidRDefault="00460BF8" w:rsidP="00460BF8">
      <w:pPr>
        <w:pStyle w:val="ListeMaddemi"/>
        <w:numPr>
          <w:ilvl w:val="0"/>
          <w:numId w:val="0"/>
        </w:numPr>
        <w:ind w:left="432" w:hanging="288"/>
      </w:pPr>
    </w:p>
    <w:p w14:paraId="3B4F14D1" w14:textId="77777777" w:rsidR="000A6E9D" w:rsidRDefault="000A6E9D" w:rsidP="000A6E9D">
      <w:pPr>
        <w:pStyle w:val="ListeMaddemi"/>
        <w:numPr>
          <w:ilvl w:val="0"/>
          <w:numId w:val="0"/>
        </w:numPr>
        <w:ind w:left="432"/>
      </w:pPr>
    </w:p>
    <w:p w14:paraId="473DC2D6" w14:textId="329385C6" w:rsidR="00E71436" w:rsidRDefault="000A6E9D">
      <w:pPr>
        <w:pStyle w:val="Balk2"/>
      </w:pPr>
      <w:r>
        <w:t>Çıkış</w:t>
      </w:r>
    </w:p>
    <w:p w14:paraId="113B63D8" w14:textId="1A402A98" w:rsidR="00132C26" w:rsidRPr="00E257DE" w:rsidRDefault="000A6E9D" w:rsidP="000A6E9D">
      <w:r>
        <w:t>Kullanıcı istediği zaman uygulamadan çıkış yapabiliyor</w:t>
      </w:r>
      <w:r w:rsidR="00815CC2">
        <w:t xml:space="preserve"> ve veriler urunler.csv dosyasına kaydoluyor</w:t>
      </w:r>
      <w:r>
        <w:t>.</w:t>
      </w:r>
    </w:p>
    <w:p w14:paraId="5487F963" w14:textId="77777777" w:rsidR="00742E29" w:rsidRDefault="00742E29" w:rsidP="000A6E9D">
      <w:pPr>
        <w:pStyle w:val="Balk1"/>
      </w:pPr>
    </w:p>
    <w:p w14:paraId="514B772D" w14:textId="33C981DE" w:rsidR="000A6E9D" w:rsidRPr="00E257DE" w:rsidRDefault="00742E29" w:rsidP="000A6E9D">
      <w:pPr>
        <w:pStyle w:val="Balk1"/>
      </w:pPr>
      <w:r>
        <w:t xml:space="preserve">II. </w:t>
      </w:r>
      <w:r w:rsidR="000A6E9D">
        <w:t>OOP (Nesne Tabanlı Programlama) Prensipleri</w:t>
      </w:r>
    </w:p>
    <w:p w14:paraId="5727DB94" w14:textId="2B1A20EA" w:rsidR="000A6E9D" w:rsidRPr="005778CF" w:rsidRDefault="000A6E9D" w:rsidP="000A6E9D">
      <w:pPr>
        <w:pStyle w:val="Balk2"/>
        <w:numPr>
          <w:ilvl w:val="0"/>
          <w:numId w:val="11"/>
        </w:numPr>
      </w:pPr>
      <w:r>
        <w:t>Encapsulation (</w:t>
      </w:r>
      <w:r w:rsidR="008C4C6B">
        <w:t>Kapsüllüme</w:t>
      </w:r>
      <w:r>
        <w:t>)</w:t>
      </w:r>
    </w:p>
    <w:sdt>
      <w:sdtPr>
        <w:id w:val="-2006506572"/>
        <w:placeholder>
          <w:docPart w:val="93C3B392B93A40EF80821AD455C0125C"/>
        </w:placeholder>
        <w15:appearance w15:val="hidden"/>
      </w:sdtPr>
      <w:sdtEndPr/>
      <w:sdtContent>
        <w:p w14:paraId="53132E2E" w14:textId="77777777" w:rsidR="000A6E9D" w:rsidRPr="000A6E9D" w:rsidRDefault="000A6E9D" w:rsidP="000A6E9D">
          <w:pPr>
            <w:pStyle w:val="ListeMaddemi"/>
            <w:rPr>
              <w:rFonts w:cstheme="minorHAnsi"/>
              <w:szCs w:val="24"/>
            </w:rPr>
          </w:pPr>
          <w:r w:rsidRPr="000A6E9D">
            <w:rPr>
              <w:rFonts w:cstheme="minorHAnsi"/>
              <w:szCs w:val="24"/>
            </w:rPr>
            <w:t>Ürün sınıfındaki özellikler (</w:t>
          </w:r>
          <w:r w:rsidRPr="000A6E9D">
            <w:rPr>
              <w:rStyle w:val="HTMLKodu"/>
              <w:rFonts w:asciiTheme="minorHAnsi" w:eastAsiaTheme="minorHAnsi" w:hAnsiTheme="minorHAnsi" w:cstheme="minorHAnsi"/>
              <w:sz w:val="24"/>
              <w:szCs w:val="24"/>
            </w:rPr>
            <w:t>Ad</w:t>
          </w:r>
          <w:r w:rsidRPr="000A6E9D">
            <w:rPr>
              <w:rFonts w:cstheme="minorHAnsi"/>
              <w:szCs w:val="24"/>
            </w:rPr>
            <w:t xml:space="preserve">, </w:t>
          </w:r>
          <w:r w:rsidRPr="000A6E9D">
            <w:rPr>
              <w:rStyle w:val="HTMLKodu"/>
              <w:rFonts w:asciiTheme="minorHAnsi" w:eastAsiaTheme="minorHAnsi" w:hAnsiTheme="minorHAnsi" w:cstheme="minorHAnsi"/>
              <w:sz w:val="24"/>
              <w:szCs w:val="24"/>
            </w:rPr>
            <w:t>Fiyat</w:t>
          </w:r>
          <w:r w:rsidRPr="000A6E9D">
            <w:rPr>
              <w:rFonts w:cstheme="minorHAnsi"/>
              <w:szCs w:val="24"/>
            </w:rPr>
            <w:t xml:space="preserve">, </w:t>
          </w:r>
          <w:r w:rsidRPr="000A6E9D">
            <w:rPr>
              <w:rStyle w:val="HTMLKodu"/>
              <w:rFonts w:asciiTheme="minorHAnsi" w:eastAsiaTheme="minorHAnsi" w:hAnsiTheme="minorHAnsi" w:cstheme="minorHAnsi"/>
              <w:sz w:val="24"/>
              <w:szCs w:val="24"/>
            </w:rPr>
            <w:t>Stok</w:t>
          </w:r>
          <w:r w:rsidRPr="000A6E9D">
            <w:rPr>
              <w:rFonts w:cstheme="minorHAnsi"/>
              <w:szCs w:val="24"/>
            </w:rPr>
            <w:t xml:space="preserve">, </w:t>
          </w:r>
          <w:r w:rsidRPr="000A6E9D">
            <w:rPr>
              <w:rStyle w:val="HTMLKodu"/>
              <w:rFonts w:asciiTheme="minorHAnsi" w:eastAsiaTheme="minorHAnsi" w:hAnsiTheme="minorHAnsi" w:cstheme="minorHAnsi"/>
              <w:sz w:val="24"/>
              <w:szCs w:val="24"/>
            </w:rPr>
            <w:t>Barkod</w:t>
          </w:r>
          <w:r w:rsidRPr="000A6E9D">
            <w:rPr>
              <w:rFonts w:cstheme="minorHAnsi"/>
              <w:szCs w:val="24"/>
            </w:rPr>
            <w:t xml:space="preserve">) </w:t>
          </w:r>
          <w:r w:rsidRPr="000A6E9D">
            <w:rPr>
              <w:rStyle w:val="HTMLKodu"/>
              <w:rFonts w:asciiTheme="minorHAnsi" w:eastAsiaTheme="minorHAnsi" w:hAnsiTheme="minorHAnsi" w:cstheme="minorHAnsi"/>
              <w:sz w:val="24"/>
              <w:szCs w:val="24"/>
            </w:rPr>
            <w:t>private</w:t>
          </w:r>
          <w:r w:rsidRPr="000A6E9D">
            <w:rPr>
              <w:rFonts w:cstheme="minorHAnsi"/>
              <w:szCs w:val="24"/>
            </w:rPr>
            <w:t xml:space="preserve"> olarak tanımlandı.</w:t>
          </w:r>
        </w:p>
        <w:p w14:paraId="1428D0F1" w14:textId="77777777" w:rsidR="000A6E9D" w:rsidRPr="000A6E9D" w:rsidRDefault="000A6E9D" w:rsidP="000A6E9D">
          <w:pPr>
            <w:pStyle w:val="ListeMaddemi"/>
            <w:rPr>
              <w:rFonts w:cstheme="minorHAnsi"/>
              <w:szCs w:val="24"/>
            </w:rPr>
          </w:pPr>
          <w:r w:rsidRPr="000A6E9D">
            <w:rPr>
              <w:rFonts w:cstheme="minorHAnsi"/>
              <w:szCs w:val="24"/>
            </w:rPr>
            <w:t xml:space="preserve">Bu özelliklere sadece </w:t>
          </w:r>
          <w:r w:rsidRPr="000A6E9D">
            <w:rPr>
              <w:rStyle w:val="HTMLKodu"/>
              <w:rFonts w:asciiTheme="minorHAnsi" w:eastAsiaTheme="minorHAnsi" w:hAnsiTheme="minorHAnsi" w:cstheme="minorHAnsi"/>
              <w:sz w:val="24"/>
              <w:szCs w:val="24"/>
            </w:rPr>
            <w:t>getter</w:t>
          </w:r>
          <w:r w:rsidRPr="000A6E9D">
            <w:rPr>
              <w:rFonts w:cstheme="minorHAnsi"/>
              <w:szCs w:val="24"/>
            </w:rPr>
            <w:t xml:space="preserve"> ve </w:t>
          </w:r>
          <w:r w:rsidRPr="000A6E9D">
            <w:rPr>
              <w:rStyle w:val="HTMLKodu"/>
              <w:rFonts w:asciiTheme="minorHAnsi" w:eastAsiaTheme="minorHAnsi" w:hAnsiTheme="minorHAnsi" w:cstheme="minorHAnsi"/>
              <w:sz w:val="24"/>
              <w:szCs w:val="24"/>
            </w:rPr>
            <w:t>setter</w:t>
          </w:r>
          <w:r w:rsidRPr="000A6E9D">
            <w:rPr>
              <w:rFonts w:cstheme="minorHAnsi"/>
              <w:szCs w:val="24"/>
            </w:rPr>
            <w:t xml:space="preserve"> metodlarıyla erişiliyor. Böylece yanlış veya geçersiz veri girişi engelleniyor (örneğin, negatif fiyat).</w:t>
          </w:r>
        </w:p>
        <w:p w14:paraId="44666A36" w14:textId="77777777" w:rsidR="000A6E9D" w:rsidRPr="005778CF" w:rsidRDefault="00E21DD7" w:rsidP="000A6E9D"/>
      </w:sdtContent>
    </w:sdt>
    <w:p w14:paraId="28057CD3" w14:textId="050012F8" w:rsidR="000A6E9D" w:rsidRPr="005778CF" w:rsidRDefault="000A6E9D" w:rsidP="000A6E9D">
      <w:pPr>
        <w:pStyle w:val="Balk2"/>
      </w:pPr>
      <w:r>
        <w:lastRenderedPageBreak/>
        <w:t>Abstraction (Soyutlama)</w:t>
      </w:r>
    </w:p>
    <w:p w14:paraId="284EEE6E" w14:textId="77777777" w:rsidR="000A6E9D" w:rsidRPr="000A6E9D" w:rsidRDefault="000A6E9D" w:rsidP="000A6E9D">
      <w:pPr>
        <w:pStyle w:val="ListeMaddemi"/>
        <w:rPr>
          <w:rFonts w:cstheme="minorHAnsi"/>
          <w:szCs w:val="24"/>
        </w:rPr>
      </w:pPr>
      <w:r w:rsidRPr="000A6E9D">
        <w:rPr>
          <w:rStyle w:val="HTMLKodu"/>
          <w:rFonts w:asciiTheme="minorHAnsi" w:eastAsiaTheme="minorHAnsi" w:hAnsiTheme="minorHAnsi" w:cstheme="minorHAnsi"/>
          <w:sz w:val="24"/>
          <w:szCs w:val="24"/>
        </w:rPr>
        <w:t>Urun</w:t>
      </w:r>
      <w:r w:rsidRPr="000A6E9D">
        <w:rPr>
          <w:rFonts w:cstheme="minorHAnsi"/>
          <w:szCs w:val="24"/>
        </w:rPr>
        <w:t xml:space="preserve"> sınıfı, diğer ürün türlerinin ortak özelliklerini barındıran bir "şablon" gibi çalışıyor.</w:t>
      </w:r>
    </w:p>
    <w:p w14:paraId="7C6CDF20" w14:textId="7C254273" w:rsidR="000A6E9D" w:rsidRPr="000A6E9D" w:rsidRDefault="000A6E9D" w:rsidP="000A6E9D">
      <w:pPr>
        <w:pStyle w:val="ListeMaddemi"/>
        <w:rPr>
          <w:rFonts w:cstheme="minorHAnsi"/>
          <w:szCs w:val="24"/>
        </w:rPr>
      </w:pPr>
      <w:r w:rsidRPr="000A6E9D">
        <w:rPr>
          <w:rStyle w:val="HTMLKodu"/>
          <w:rFonts w:asciiTheme="minorHAnsi" w:eastAsiaTheme="minorHAnsi" w:hAnsiTheme="minorHAnsi" w:cstheme="minorHAnsi"/>
          <w:sz w:val="24"/>
          <w:szCs w:val="24"/>
        </w:rPr>
        <w:t>Urun</w:t>
      </w:r>
      <w:r w:rsidRPr="000A6E9D">
        <w:rPr>
          <w:rFonts w:cstheme="minorHAnsi"/>
          <w:szCs w:val="24"/>
        </w:rPr>
        <w:t xml:space="preserve"> sınıfına </w:t>
      </w:r>
      <w:r w:rsidRPr="000A6E9D">
        <w:rPr>
          <w:rStyle w:val="HTMLKodu"/>
          <w:rFonts w:asciiTheme="minorHAnsi" w:eastAsiaTheme="minorHAnsi" w:hAnsiTheme="minorHAnsi" w:cstheme="minorHAnsi"/>
          <w:sz w:val="24"/>
          <w:szCs w:val="24"/>
        </w:rPr>
        <w:t>UrunBilgisi</w:t>
      </w:r>
      <w:r w:rsidRPr="000A6E9D">
        <w:rPr>
          <w:rFonts w:cstheme="minorHAnsi"/>
          <w:szCs w:val="24"/>
        </w:rPr>
        <w:t xml:space="preserve"> adınd</w:t>
      </w:r>
      <w:r w:rsidR="00132C26">
        <w:rPr>
          <w:rFonts w:cstheme="minorHAnsi"/>
          <w:szCs w:val="24"/>
        </w:rPr>
        <w:t>a</w:t>
      </w:r>
      <w:r w:rsidRPr="000A6E9D">
        <w:rPr>
          <w:rFonts w:cstheme="minorHAnsi"/>
          <w:szCs w:val="24"/>
        </w:rPr>
        <w:t xml:space="preserve"> bir soyut metot eklendi. Bu metot, türetilen sınıflar tarafından kendi ihtiyaçlarına göre dolduruluyor.</w:t>
      </w:r>
    </w:p>
    <w:p w14:paraId="77B8D38B" w14:textId="07A79E0C" w:rsidR="000A6E9D" w:rsidRDefault="000A6E9D" w:rsidP="000A6E9D"/>
    <w:p w14:paraId="4466F8A4" w14:textId="77777777" w:rsidR="00815CC2" w:rsidRPr="005778CF" w:rsidRDefault="00815CC2" w:rsidP="000A6E9D"/>
    <w:p w14:paraId="089884B2" w14:textId="057644C1" w:rsidR="000A6E9D" w:rsidRPr="005778CF" w:rsidRDefault="000A6E9D" w:rsidP="000A6E9D">
      <w:pPr>
        <w:pStyle w:val="Balk2"/>
      </w:pPr>
      <w:r>
        <w:t>Polymorphi</w:t>
      </w:r>
      <w:r w:rsidR="00132C26">
        <w:t>s</w:t>
      </w:r>
      <w:r>
        <w:t>m</w:t>
      </w:r>
      <w:r w:rsidR="00132C26">
        <w:t xml:space="preserve"> (Çok Biçimlilik)</w:t>
      </w:r>
    </w:p>
    <w:p w14:paraId="5E274441" w14:textId="77777777" w:rsidR="000A6E9D" w:rsidRPr="005778CF" w:rsidRDefault="000A6E9D" w:rsidP="000A6E9D">
      <w:pPr>
        <w:pStyle w:val="AralkYok"/>
      </w:pPr>
    </w:p>
    <w:p w14:paraId="2473CE57" w14:textId="77777777" w:rsidR="00132C26" w:rsidRPr="00132C26" w:rsidRDefault="00132C26" w:rsidP="00132C26">
      <w:pPr>
        <w:pStyle w:val="ListeMaddemi"/>
      </w:pPr>
      <w:r w:rsidRPr="00132C26">
        <w:rPr>
          <w:rStyle w:val="HTMLKodu"/>
          <w:rFonts w:asciiTheme="minorHAnsi" w:eastAsiaTheme="minorHAnsi" w:hAnsiTheme="minorHAnsi" w:cstheme="minorBidi"/>
          <w:sz w:val="24"/>
        </w:rPr>
        <w:t>UrunBilgisi</w:t>
      </w:r>
      <w:r w:rsidRPr="00132C26">
        <w:t xml:space="preserve"> metodu sayesinde, her ürün türü (örneğin, Temel Gıda, İçecek) kendine özel bilgileri farklı şekilde gösterebiliyor.</w:t>
      </w:r>
    </w:p>
    <w:p w14:paraId="4A9821DC" w14:textId="77777777" w:rsidR="000A6E9D" w:rsidRDefault="000A6E9D" w:rsidP="001A7A3B">
      <w:pPr>
        <w:pStyle w:val="ListeMaddemi"/>
        <w:numPr>
          <w:ilvl w:val="0"/>
          <w:numId w:val="0"/>
        </w:numPr>
      </w:pPr>
    </w:p>
    <w:p w14:paraId="4957E22B" w14:textId="35768843" w:rsidR="000A6E9D" w:rsidRDefault="00132C26" w:rsidP="000A6E9D">
      <w:pPr>
        <w:pStyle w:val="Balk2"/>
      </w:pPr>
      <w:r>
        <w:t>Inheritance (Kalıtım)</w:t>
      </w:r>
    </w:p>
    <w:p w14:paraId="623C5899" w14:textId="3FC363B4" w:rsidR="00742E29" w:rsidRDefault="00132C26" w:rsidP="00132C26">
      <w:pPr>
        <w:pStyle w:val="ListeMaddemi"/>
      </w:pPr>
      <w:r w:rsidRPr="00742E29">
        <w:rPr>
          <w:rStyle w:val="HTMLKodu"/>
          <w:rFonts w:asciiTheme="minorHAnsi" w:eastAsiaTheme="minorHAnsi" w:hAnsiTheme="minorHAnsi" w:cstheme="minorHAnsi"/>
          <w:sz w:val="24"/>
          <w:szCs w:val="24"/>
        </w:rPr>
        <w:t>TemelGida</w:t>
      </w:r>
      <w:r w:rsidRPr="00742E29">
        <w:rPr>
          <w:rFonts w:cstheme="minorHAnsi"/>
          <w:szCs w:val="24"/>
        </w:rPr>
        <w:t xml:space="preserve">, </w:t>
      </w:r>
      <w:r w:rsidRPr="00742E29">
        <w:rPr>
          <w:rStyle w:val="HTMLKodu"/>
          <w:rFonts w:asciiTheme="minorHAnsi" w:eastAsiaTheme="minorHAnsi" w:hAnsiTheme="minorHAnsi" w:cstheme="minorHAnsi"/>
          <w:sz w:val="24"/>
          <w:szCs w:val="24"/>
        </w:rPr>
        <w:t>Icecek</w:t>
      </w:r>
      <w:r w:rsidRPr="00742E29">
        <w:rPr>
          <w:rFonts w:cstheme="minorHAnsi"/>
          <w:szCs w:val="24"/>
        </w:rPr>
        <w:t xml:space="preserve">, </w:t>
      </w:r>
      <w:r w:rsidRPr="00742E29">
        <w:rPr>
          <w:rStyle w:val="HTMLKodu"/>
          <w:rFonts w:asciiTheme="minorHAnsi" w:eastAsiaTheme="minorHAnsi" w:hAnsiTheme="minorHAnsi" w:cstheme="minorHAnsi"/>
          <w:sz w:val="24"/>
          <w:szCs w:val="24"/>
        </w:rPr>
        <w:t>Atistirmalik</w:t>
      </w:r>
      <w:r w:rsidRPr="00742E29">
        <w:rPr>
          <w:rFonts w:cstheme="minorHAnsi"/>
          <w:szCs w:val="24"/>
        </w:rPr>
        <w:t xml:space="preserve"> sınıfları, </w:t>
      </w:r>
      <w:r w:rsidRPr="00742E29">
        <w:rPr>
          <w:rStyle w:val="HTMLKodu"/>
          <w:rFonts w:asciiTheme="minorHAnsi" w:eastAsiaTheme="minorHAnsi" w:hAnsiTheme="minorHAnsi" w:cstheme="minorHAnsi"/>
          <w:sz w:val="24"/>
          <w:szCs w:val="24"/>
        </w:rPr>
        <w:t>Urun</w:t>
      </w:r>
      <w:r w:rsidRPr="00742E29">
        <w:rPr>
          <w:rFonts w:cstheme="minorHAnsi"/>
          <w:szCs w:val="24"/>
        </w:rPr>
        <w:t xml:space="preserve"> sınıfından türetilmiştir. Böylece bu sınıflar </w:t>
      </w:r>
      <w:r w:rsidRPr="00742E29">
        <w:rPr>
          <w:rStyle w:val="HTMLKodu"/>
          <w:rFonts w:asciiTheme="minorHAnsi" w:eastAsiaTheme="minorHAnsi" w:hAnsiTheme="minorHAnsi" w:cstheme="minorHAnsi"/>
          <w:sz w:val="24"/>
          <w:szCs w:val="24"/>
        </w:rPr>
        <w:t>Urun</w:t>
      </w:r>
      <w:r w:rsidRPr="00742E29">
        <w:rPr>
          <w:rFonts w:cstheme="minorHAnsi"/>
          <w:szCs w:val="24"/>
        </w:rPr>
        <w:t xml:space="preserve"> sınıfındaki özellikleri ve metodları kullanabiliyor.</w:t>
      </w:r>
    </w:p>
    <w:p w14:paraId="7D876D95" w14:textId="77777777" w:rsidR="004C1AB0" w:rsidRDefault="004C1AB0" w:rsidP="00132C26">
      <w:pPr>
        <w:pStyle w:val="Balk1"/>
      </w:pPr>
    </w:p>
    <w:p w14:paraId="04E3FB02" w14:textId="7C12EFD3" w:rsidR="00132C26" w:rsidRPr="00E257DE" w:rsidRDefault="00742E29" w:rsidP="00132C26">
      <w:pPr>
        <w:pStyle w:val="Balk1"/>
      </w:pPr>
      <w:r>
        <w:t xml:space="preserve">III. </w:t>
      </w:r>
      <w:r w:rsidR="00132C26">
        <w:t>Dependency Inversion Prensipleri</w:t>
      </w:r>
      <w:r w:rsidR="00132C26">
        <w:tab/>
      </w:r>
    </w:p>
    <w:sdt>
      <w:sdtPr>
        <w:id w:val="-177124411"/>
        <w:placeholder>
          <w:docPart w:val="FF918C80BC814BA5A919081E5E0E4740"/>
        </w:placeholder>
        <w15:appearance w15:val="hidden"/>
      </w:sdtPr>
      <w:sdtEndPr/>
      <w:sdtContent>
        <w:p w14:paraId="292BE4A9" w14:textId="77777777" w:rsidR="00132C26" w:rsidRPr="00132C26" w:rsidRDefault="00132C26" w:rsidP="00132C26">
          <w:pPr>
            <w:pStyle w:val="ListeMaddemi"/>
            <w:rPr>
              <w:rFonts w:cstheme="minorHAnsi"/>
              <w:szCs w:val="24"/>
            </w:rPr>
          </w:pPr>
          <w:r w:rsidRPr="00132C26">
            <w:rPr>
              <w:rStyle w:val="Gl"/>
              <w:rFonts w:cstheme="minorHAnsi"/>
              <w:szCs w:val="24"/>
            </w:rPr>
            <w:t>IUrun</w:t>
          </w:r>
          <w:r w:rsidRPr="00132C26">
            <w:rPr>
              <w:rFonts w:cstheme="minorHAnsi"/>
              <w:szCs w:val="24"/>
            </w:rPr>
            <w:t xml:space="preserve"> adında bir arayüz (interface) eklendi. Tüm ürün sınıfları bu arayüzü kullanıyor.</w:t>
          </w:r>
        </w:p>
        <w:p w14:paraId="2FC47979" w14:textId="142BF84B" w:rsidR="00D85F03" w:rsidRPr="00815CC2" w:rsidRDefault="00132C26" w:rsidP="00815CC2">
          <w:pPr>
            <w:pStyle w:val="ListeMaddemi"/>
            <w:rPr>
              <w:rFonts w:cstheme="minorHAnsi"/>
              <w:szCs w:val="24"/>
            </w:rPr>
          </w:pPr>
          <w:r w:rsidRPr="00132C26">
            <w:rPr>
              <w:rStyle w:val="HTMLKodu"/>
              <w:rFonts w:asciiTheme="minorHAnsi" w:eastAsiaTheme="minorHAnsi" w:hAnsiTheme="minorHAnsi" w:cstheme="minorHAnsi"/>
              <w:sz w:val="24"/>
              <w:szCs w:val="24"/>
            </w:rPr>
            <w:t>Market</w:t>
          </w:r>
          <w:r w:rsidRPr="00132C26">
            <w:rPr>
              <w:rFonts w:cstheme="minorHAnsi"/>
              <w:szCs w:val="24"/>
            </w:rPr>
            <w:t xml:space="preserve"> sınıfı, doğrudan </w:t>
          </w:r>
          <w:r w:rsidRPr="00132C26">
            <w:rPr>
              <w:rStyle w:val="HTMLKodu"/>
              <w:rFonts w:asciiTheme="minorHAnsi" w:eastAsiaTheme="minorHAnsi" w:hAnsiTheme="minorHAnsi" w:cstheme="minorHAnsi"/>
              <w:sz w:val="24"/>
              <w:szCs w:val="24"/>
            </w:rPr>
            <w:t>Urun</w:t>
          </w:r>
          <w:r w:rsidRPr="00132C26">
            <w:rPr>
              <w:rFonts w:cstheme="minorHAnsi"/>
              <w:szCs w:val="24"/>
            </w:rPr>
            <w:t xml:space="preserve"> sınıfına bağlı değil. Bunun yerine </w:t>
          </w:r>
          <w:r w:rsidRPr="00132C26">
            <w:rPr>
              <w:rStyle w:val="HTMLKodu"/>
              <w:rFonts w:asciiTheme="minorHAnsi" w:eastAsiaTheme="minorHAnsi" w:hAnsiTheme="minorHAnsi" w:cstheme="minorHAnsi"/>
              <w:sz w:val="24"/>
              <w:szCs w:val="24"/>
            </w:rPr>
            <w:t>IUrun</w:t>
          </w:r>
          <w:r w:rsidRPr="00132C26">
            <w:rPr>
              <w:rFonts w:cstheme="minorHAnsi"/>
              <w:szCs w:val="24"/>
            </w:rPr>
            <w:t xml:space="preserve"> arayüzüne bağlı. Bu sayede yeni bir ürün türü eklemek gerektiğinde, </w:t>
          </w:r>
          <w:r w:rsidRPr="00132C26">
            <w:rPr>
              <w:rStyle w:val="HTMLKodu"/>
              <w:rFonts w:asciiTheme="minorHAnsi" w:eastAsiaTheme="minorHAnsi" w:hAnsiTheme="minorHAnsi" w:cstheme="minorHAnsi"/>
              <w:sz w:val="24"/>
              <w:szCs w:val="24"/>
            </w:rPr>
            <w:t>Market</w:t>
          </w:r>
          <w:r w:rsidRPr="00132C26">
            <w:rPr>
              <w:rFonts w:cstheme="minorHAnsi"/>
              <w:szCs w:val="24"/>
            </w:rPr>
            <w:t xml:space="preserve"> sınıfını değiştirmemize gerek kalmıyor.</w:t>
          </w:r>
        </w:p>
        <w:p w14:paraId="39B38A97" w14:textId="77777777" w:rsidR="00742E29" w:rsidRDefault="00742E29" w:rsidP="00132C26">
          <w:pPr>
            <w:pStyle w:val="Balk1"/>
          </w:pPr>
        </w:p>
        <w:p w14:paraId="7767BE1F" w14:textId="43C6B8FD" w:rsidR="00132C26" w:rsidRDefault="00742E29" w:rsidP="00132C26">
          <w:pPr>
            <w:pStyle w:val="Balk1"/>
          </w:pPr>
          <w:r>
            <w:t xml:space="preserve">IV. </w:t>
          </w:r>
          <w:r w:rsidR="00132C26">
            <w:t>Uygulama N</w:t>
          </w:r>
          <w:r w:rsidR="00D85F03">
            <w:t>a</w:t>
          </w:r>
          <w:r w:rsidR="00132C26">
            <w:t>sıl Çalışıyor</w:t>
          </w:r>
        </w:p>
        <w:p w14:paraId="0AC769C7" w14:textId="1BDAE734" w:rsidR="00132C26" w:rsidRDefault="00132C26" w:rsidP="00132C26">
          <w:pPr>
            <w:pStyle w:val="ListeMaddemi"/>
            <w:numPr>
              <w:ilvl w:val="0"/>
              <w:numId w:val="15"/>
            </w:numPr>
          </w:pPr>
          <w:r w:rsidRPr="00132C26">
            <w:t>Uygulama başladığında bir menü ekrana geliyor.</w:t>
          </w:r>
        </w:p>
        <w:p w14:paraId="37E46F23" w14:textId="77777777" w:rsidR="00132C26" w:rsidRPr="00132C26" w:rsidRDefault="00132C26" w:rsidP="00132C26">
          <w:pPr>
            <w:pStyle w:val="ListeMaddemi"/>
            <w:numPr>
              <w:ilvl w:val="0"/>
              <w:numId w:val="0"/>
            </w:numPr>
            <w:ind w:left="432"/>
          </w:pPr>
        </w:p>
        <w:p w14:paraId="1F31B0EA" w14:textId="1F4DC3F2" w:rsidR="00132C26" w:rsidRDefault="00132C26" w:rsidP="00132C26">
          <w:pPr>
            <w:pStyle w:val="ListeMaddemi"/>
            <w:numPr>
              <w:ilvl w:val="0"/>
              <w:numId w:val="15"/>
            </w:numPr>
          </w:pPr>
          <w:r w:rsidRPr="00132C26">
            <w:t>Kullanıcı menüden şu işlemlerden birini seçebiliyor:</w:t>
          </w:r>
        </w:p>
        <w:p w14:paraId="3C608F4F" w14:textId="77777777" w:rsidR="00132C26" w:rsidRPr="00132C26" w:rsidRDefault="00132C26" w:rsidP="00132C26">
          <w:pPr>
            <w:pStyle w:val="ListeMaddemi"/>
            <w:numPr>
              <w:ilvl w:val="1"/>
              <w:numId w:val="15"/>
            </w:numPr>
          </w:pPr>
          <w:r w:rsidRPr="00132C26">
            <w:t>Ürün Ekle</w:t>
          </w:r>
        </w:p>
        <w:p w14:paraId="5F669BE5" w14:textId="77777777" w:rsidR="00132C26" w:rsidRPr="00132C26" w:rsidRDefault="00132C26" w:rsidP="00132C26">
          <w:pPr>
            <w:pStyle w:val="ListeMaddemi"/>
            <w:numPr>
              <w:ilvl w:val="1"/>
              <w:numId w:val="15"/>
            </w:numPr>
          </w:pPr>
          <w:r w:rsidRPr="00132C26">
            <w:t>Ürünleri Görüntüle</w:t>
          </w:r>
        </w:p>
        <w:p w14:paraId="7E7783FE" w14:textId="77777777" w:rsidR="00132C26" w:rsidRPr="00132C26" w:rsidRDefault="00132C26" w:rsidP="00132C26">
          <w:pPr>
            <w:pStyle w:val="ListeMaddemi"/>
            <w:numPr>
              <w:ilvl w:val="1"/>
              <w:numId w:val="15"/>
            </w:numPr>
          </w:pPr>
          <w:r w:rsidRPr="00132C26">
            <w:lastRenderedPageBreak/>
            <w:t>Ürün Sat</w:t>
          </w:r>
        </w:p>
        <w:p w14:paraId="7629E21F" w14:textId="5D84ED49" w:rsidR="00460BF8" w:rsidRDefault="00460BF8" w:rsidP="00132C26">
          <w:pPr>
            <w:pStyle w:val="ListeMaddemi"/>
            <w:numPr>
              <w:ilvl w:val="1"/>
              <w:numId w:val="15"/>
            </w:numPr>
          </w:pPr>
          <w:r>
            <w:t>Ürün Güncelle</w:t>
          </w:r>
        </w:p>
        <w:p w14:paraId="07614A58" w14:textId="04EC3E97" w:rsidR="00132C26" w:rsidRDefault="00132C26" w:rsidP="00132C26">
          <w:pPr>
            <w:pStyle w:val="ListeMaddemi"/>
            <w:numPr>
              <w:ilvl w:val="1"/>
              <w:numId w:val="15"/>
            </w:numPr>
          </w:pPr>
          <w:r w:rsidRPr="00132C26">
            <w:t>Çıkış</w:t>
          </w:r>
        </w:p>
        <w:p w14:paraId="451042AE" w14:textId="77777777" w:rsidR="00132C26" w:rsidRPr="00132C26" w:rsidRDefault="00132C26" w:rsidP="00132C26">
          <w:pPr>
            <w:pStyle w:val="ListeMaddemi"/>
            <w:numPr>
              <w:ilvl w:val="0"/>
              <w:numId w:val="0"/>
            </w:numPr>
            <w:ind w:left="1440"/>
          </w:pPr>
        </w:p>
        <w:p w14:paraId="7F6727B5" w14:textId="518862DD" w:rsidR="00132C26" w:rsidRDefault="00132C26" w:rsidP="00132C26">
          <w:pPr>
            <w:pStyle w:val="ListeMaddemi"/>
            <w:numPr>
              <w:ilvl w:val="0"/>
              <w:numId w:val="15"/>
            </w:numPr>
          </w:pPr>
          <w:r w:rsidRPr="00132C26">
            <w:t>Kullanıcı ürün eklemek isterse, ürün türünü ve özelliklerini seçiyor. Bu ürün markete ekleniyor.</w:t>
          </w:r>
        </w:p>
        <w:p w14:paraId="78458742" w14:textId="77777777" w:rsidR="00132C26" w:rsidRPr="00132C26" w:rsidRDefault="00132C26" w:rsidP="00132C26">
          <w:pPr>
            <w:pStyle w:val="ListeMaddemi"/>
            <w:numPr>
              <w:ilvl w:val="0"/>
              <w:numId w:val="0"/>
            </w:numPr>
            <w:ind w:left="432"/>
          </w:pPr>
        </w:p>
        <w:p w14:paraId="336B5227" w14:textId="1E62DA0D" w:rsidR="00132C26" w:rsidRDefault="00132C26" w:rsidP="00132C26">
          <w:pPr>
            <w:pStyle w:val="ListeMaddemi"/>
            <w:numPr>
              <w:ilvl w:val="0"/>
              <w:numId w:val="15"/>
            </w:numPr>
          </w:pPr>
          <w:r w:rsidRPr="00132C26">
            <w:t>Kullanıcı ürünleri görüntülemek isterse, marketteki tüm ürünlerin bilgileri listeleniyor.</w:t>
          </w:r>
        </w:p>
        <w:p w14:paraId="5153EDED" w14:textId="77777777" w:rsidR="00132C26" w:rsidRPr="00132C26" w:rsidRDefault="00132C26" w:rsidP="00132C26">
          <w:pPr>
            <w:pStyle w:val="ListeMaddemi"/>
            <w:numPr>
              <w:ilvl w:val="0"/>
              <w:numId w:val="0"/>
            </w:numPr>
          </w:pPr>
        </w:p>
        <w:p w14:paraId="373B5E56" w14:textId="4F8FF557" w:rsidR="00132C26" w:rsidRDefault="00132C26" w:rsidP="00132C26">
          <w:pPr>
            <w:pStyle w:val="ListeMaddemi"/>
            <w:numPr>
              <w:ilvl w:val="0"/>
              <w:numId w:val="15"/>
            </w:numPr>
          </w:pPr>
          <w:r w:rsidRPr="00132C26">
            <w:t>Kullanıcı ürün satışı yapmak isterse, barkod numarasını ve satılacak miktarı giriyor. Eğer her şey uygunsa satış yapılıyor.</w:t>
          </w:r>
        </w:p>
        <w:p w14:paraId="585041DE" w14:textId="18E60FB8" w:rsidR="00460BF8" w:rsidRDefault="00460BF8" w:rsidP="00460BF8">
          <w:pPr>
            <w:pStyle w:val="ListeParagraf"/>
          </w:pPr>
        </w:p>
        <w:p w14:paraId="60C3F30E" w14:textId="19619002" w:rsidR="00460BF8" w:rsidRDefault="00460BF8" w:rsidP="00132C26">
          <w:pPr>
            <w:pStyle w:val="ListeMaddemi"/>
            <w:numPr>
              <w:ilvl w:val="0"/>
              <w:numId w:val="15"/>
            </w:numPr>
          </w:pPr>
          <w:r>
            <w:t>Kullanıcı ürün bilgilerini güncellemek isterse barkod numarasını girerek istediği güncellemeleri yapabiliyor. Eğer ki hata ile bu menüye girilmişse 0’a basarak ana menüye geri dönebiliyor.</w:t>
          </w:r>
        </w:p>
        <w:p w14:paraId="40342766" w14:textId="4912BE56" w:rsidR="00132C26" w:rsidRPr="00132C26" w:rsidRDefault="00132C26" w:rsidP="00132C26">
          <w:pPr>
            <w:pStyle w:val="ListeMaddemi"/>
            <w:numPr>
              <w:ilvl w:val="0"/>
              <w:numId w:val="0"/>
            </w:numPr>
          </w:pPr>
        </w:p>
        <w:p w14:paraId="4CBD8A7B" w14:textId="7880E76D" w:rsidR="00132C26" w:rsidRPr="00132C26" w:rsidRDefault="00132C26" w:rsidP="00D746A5">
          <w:pPr>
            <w:pStyle w:val="ListeMaddemi"/>
            <w:numPr>
              <w:ilvl w:val="0"/>
              <w:numId w:val="15"/>
            </w:numPr>
          </w:pPr>
          <w:r w:rsidRPr="00132C26">
            <w:t xml:space="preserve">Kullanıcı çıkış seçeneğini seçtiğinde </w:t>
          </w:r>
          <w:r w:rsidR="00460BF8">
            <w:t xml:space="preserve">veriler kaydediliyor ve </w:t>
          </w:r>
          <w:r w:rsidRPr="00132C26">
            <w:t>program kapanıyor.</w:t>
          </w:r>
        </w:p>
      </w:sdtContent>
    </w:sdt>
    <w:p w14:paraId="3F1DF125" w14:textId="3B4570F8" w:rsidR="00132C26" w:rsidRDefault="00132C26">
      <w:pPr>
        <w:pStyle w:val="Balk1"/>
      </w:pPr>
    </w:p>
    <w:p w14:paraId="0B5CC82A" w14:textId="1DFC3974" w:rsidR="00742E29" w:rsidRPr="00742E29" w:rsidRDefault="00742E29" w:rsidP="00815CC2">
      <w:pPr>
        <w:pStyle w:val="Balk1"/>
      </w:pPr>
      <w:r>
        <w:t xml:space="preserve">V. </w:t>
      </w:r>
      <w:r w:rsidR="00D85F03">
        <w:t>Örnek Kullanım</w:t>
      </w:r>
    </w:p>
    <w:p w14:paraId="4166D958" w14:textId="7834EB32" w:rsidR="00E71436" w:rsidRDefault="00D85F03" w:rsidP="00D85F03">
      <w:pPr>
        <w:pStyle w:val="Balk3"/>
      </w:pPr>
      <w:r>
        <w:t>Başlangıç:</w:t>
      </w:r>
    </w:p>
    <w:p w14:paraId="3FB052FB" w14:textId="73D4E04D" w:rsidR="00D85F03" w:rsidRDefault="00D85F03" w:rsidP="00D85F03">
      <w:pPr>
        <w:spacing w:line="240" w:lineRule="auto"/>
        <w:rPr>
          <w:rFonts w:ascii="Consolas" w:hAnsi="Consolas"/>
        </w:rPr>
      </w:pPr>
    </w:p>
    <w:p w14:paraId="560FF476" w14:textId="48ADDC17" w:rsidR="00D85F03" w:rsidRDefault="00460BF8" w:rsidP="00D85F03">
      <w:pPr>
        <w:spacing w:line="240" w:lineRule="auto"/>
        <w:rPr>
          <w:rFonts w:ascii="Consolas" w:hAnsi="Consolas"/>
        </w:rPr>
      </w:pPr>
      <w:r w:rsidRPr="00D85F03">
        <w:rPr>
          <w:rFonts w:ascii="Consolas" w:hAnsi="Consolas"/>
          <w:noProof/>
        </w:rPr>
        <mc:AlternateContent>
          <mc:Choice Requires="wps">
            <w:drawing>
              <wp:anchor distT="228600" distB="228600" distL="228600" distR="228600" simplePos="0" relativeHeight="251661312" behindDoc="0" locked="0" layoutInCell="1" allowOverlap="1" wp14:anchorId="04167E45" wp14:editId="23BC3EA8">
                <wp:simplePos x="0" y="0"/>
                <wp:positionH relativeFrom="margin">
                  <wp:align>center</wp:align>
                </wp:positionH>
                <wp:positionV relativeFrom="margin">
                  <wp:posOffset>6399698</wp:posOffset>
                </wp:positionV>
                <wp:extent cx="4391025" cy="2002155"/>
                <wp:effectExtent l="0" t="0" r="9525" b="0"/>
                <wp:wrapSquare wrapText="bothSides"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20021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F3EBC" w14:textId="77777777" w:rsidR="00D85F03" w:rsidRPr="00D85F03" w:rsidRDefault="00D85F03" w:rsidP="00D85F03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85F03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Market Uygulamasına Hoş Geldiniz!</w:t>
                            </w:r>
                          </w:p>
                          <w:p w14:paraId="114680D3" w14:textId="77777777" w:rsidR="00D85F03" w:rsidRPr="00D85F03" w:rsidRDefault="00D85F03" w:rsidP="00D85F03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8C8DFEA" w14:textId="77777777" w:rsidR="00D85F03" w:rsidRPr="00D85F03" w:rsidRDefault="00D85F03" w:rsidP="00D85F03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85F03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Menü:</w:t>
                            </w:r>
                          </w:p>
                          <w:p w14:paraId="2D42F5DE" w14:textId="77777777" w:rsidR="00D85F03" w:rsidRPr="00D85F03" w:rsidRDefault="00D85F03" w:rsidP="00D85F03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85F03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1. Ürün Ekle</w:t>
                            </w:r>
                          </w:p>
                          <w:p w14:paraId="7CDF01AA" w14:textId="77777777" w:rsidR="00D85F03" w:rsidRPr="00D85F03" w:rsidRDefault="00D85F03" w:rsidP="00D85F03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85F03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2. Ürünleri Görüntüle</w:t>
                            </w:r>
                          </w:p>
                          <w:p w14:paraId="124FC38F" w14:textId="77777777" w:rsidR="00D85F03" w:rsidRPr="00D85F03" w:rsidRDefault="00D85F03" w:rsidP="00D85F03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85F03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3. Ürün Sat</w:t>
                            </w:r>
                          </w:p>
                          <w:p w14:paraId="190DEE8A" w14:textId="77777777" w:rsidR="00D85F03" w:rsidRPr="00D85F03" w:rsidRDefault="00D85F03" w:rsidP="00D85F03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85F03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4. Çıkış</w:t>
                            </w:r>
                          </w:p>
                          <w:p w14:paraId="4684D057" w14:textId="77777777" w:rsidR="00D85F03" w:rsidRPr="00D85F03" w:rsidRDefault="00D85F03" w:rsidP="00D85F03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aps/>
                                <w:color w:val="FFFFFF" w:themeColor="background1"/>
                              </w:rPr>
                            </w:pPr>
                            <w:r w:rsidRPr="00D85F03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Bir seçenek seçin: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67E45" id="Dikdörtgen 1" o:spid="_x0000_s1026" style="position:absolute;margin-left:0;margin-top:503.9pt;width:345.75pt;height:157.65pt;z-index:251661312;visibility:visible;mso-wrap-style:square;mso-width-percent:0;mso-height-percent:0;mso-wrap-distance-left:18pt;mso-wrap-distance-top:18pt;mso-wrap-distance-right:18pt;mso-wrap-distance-bottom:18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" fillcolor="black [3213]" stroked="f" strokeweight="1pt">
                <v:textbox style="mso-fit-shape-to-text:t" inset="18pt,18pt,18pt,18pt">
                  <w:txbxContent>
                    <w:p w14:paraId="4CEF3EBC" w14:textId="77777777" w:rsidR="00D85F03" w:rsidRPr="00D85F03" w:rsidRDefault="00D85F03" w:rsidP="00D85F03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85F03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Market Uygulamasına Hoş Geldiniz!</w:t>
                      </w:r>
                    </w:p>
                    <w:p w14:paraId="114680D3" w14:textId="77777777" w:rsidR="00D85F03" w:rsidRPr="00D85F03" w:rsidRDefault="00D85F03" w:rsidP="00D85F03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58C8DFEA" w14:textId="77777777" w:rsidR="00D85F03" w:rsidRPr="00D85F03" w:rsidRDefault="00D85F03" w:rsidP="00D85F03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85F03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Menü:</w:t>
                      </w:r>
                    </w:p>
                    <w:p w14:paraId="2D42F5DE" w14:textId="77777777" w:rsidR="00D85F03" w:rsidRPr="00D85F03" w:rsidRDefault="00D85F03" w:rsidP="00D85F03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85F03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1. Ürün Ekle</w:t>
                      </w:r>
                    </w:p>
                    <w:p w14:paraId="7CDF01AA" w14:textId="77777777" w:rsidR="00D85F03" w:rsidRPr="00D85F03" w:rsidRDefault="00D85F03" w:rsidP="00D85F03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85F03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2. Ürünleri Görüntüle</w:t>
                      </w:r>
                    </w:p>
                    <w:p w14:paraId="124FC38F" w14:textId="77777777" w:rsidR="00D85F03" w:rsidRPr="00D85F03" w:rsidRDefault="00D85F03" w:rsidP="00D85F03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85F03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3. Ürün Sat</w:t>
                      </w:r>
                    </w:p>
                    <w:p w14:paraId="190DEE8A" w14:textId="77777777" w:rsidR="00D85F03" w:rsidRPr="00D85F03" w:rsidRDefault="00D85F03" w:rsidP="00D85F03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85F03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4. Çıkış</w:t>
                      </w:r>
                    </w:p>
                    <w:p w14:paraId="4684D057" w14:textId="77777777" w:rsidR="00D85F03" w:rsidRPr="00D85F03" w:rsidRDefault="00D85F03" w:rsidP="00D85F03">
                      <w:pPr>
                        <w:pStyle w:val="AralkYok"/>
                        <w:ind w:left="360"/>
                        <w:rPr>
                          <w:rFonts w:ascii="Consolas" w:hAnsi="Consolas"/>
                          <w:caps/>
                          <w:color w:val="FFFFFF" w:themeColor="background1"/>
                        </w:rPr>
                      </w:pPr>
                      <w:r w:rsidRPr="00D85F03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Bir seçenek seçin: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4BED77FB" w14:textId="5F83A3DD" w:rsidR="00D85F03" w:rsidRDefault="00D85F03" w:rsidP="00D85F03">
      <w:pPr>
        <w:spacing w:line="240" w:lineRule="auto"/>
        <w:rPr>
          <w:rFonts w:ascii="Consolas" w:hAnsi="Consolas"/>
        </w:rPr>
      </w:pPr>
    </w:p>
    <w:p w14:paraId="328DF404" w14:textId="4193EC9B" w:rsidR="00D85F03" w:rsidRDefault="00D85F03" w:rsidP="00D85F03">
      <w:pPr>
        <w:spacing w:line="240" w:lineRule="auto"/>
        <w:rPr>
          <w:rFonts w:ascii="Consolas" w:hAnsi="Consolas"/>
        </w:rPr>
      </w:pPr>
    </w:p>
    <w:p w14:paraId="75BFCB48" w14:textId="1D3273F4" w:rsidR="00D85F03" w:rsidRDefault="00D85F03" w:rsidP="00D85F03">
      <w:pPr>
        <w:spacing w:line="240" w:lineRule="auto"/>
        <w:rPr>
          <w:rFonts w:ascii="Consolas" w:hAnsi="Consolas"/>
        </w:rPr>
      </w:pPr>
    </w:p>
    <w:p w14:paraId="7A7B73D3" w14:textId="17F4C237" w:rsidR="00D85F03" w:rsidRDefault="00D85F03" w:rsidP="00D85F03">
      <w:pPr>
        <w:spacing w:line="240" w:lineRule="auto"/>
        <w:rPr>
          <w:rFonts w:ascii="Consolas" w:hAnsi="Consolas"/>
        </w:rPr>
      </w:pPr>
    </w:p>
    <w:p w14:paraId="32C8959E" w14:textId="5FC08953" w:rsidR="00D85F03" w:rsidRDefault="00D85F03" w:rsidP="00D85F03">
      <w:pPr>
        <w:spacing w:line="240" w:lineRule="auto"/>
        <w:rPr>
          <w:rFonts w:ascii="Consolas" w:hAnsi="Consolas"/>
        </w:rPr>
      </w:pPr>
    </w:p>
    <w:p w14:paraId="03A9806C" w14:textId="7A32DFB9" w:rsidR="00D85F03" w:rsidRDefault="00D85F03" w:rsidP="00D85F03">
      <w:pPr>
        <w:spacing w:line="240" w:lineRule="auto"/>
        <w:rPr>
          <w:rFonts w:ascii="Consolas" w:hAnsi="Consolas"/>
        </w:rPr>
      </w:pPr>
    </w:p>
    <w:p w14:paraId="4290E8BD" w14:textId="5D78CF93" w:rsidR="00D85F03" w:rsidRDefault="00D85F03" w:rsidP="00D85F03">
      <w:pPr>
        <w:spacing w:line="240" w:lineRule="auto"/>
        <w:rPr>
          <w:rFonts w:ascii="Consolas" w:hAnsi="Consolas"/>
        </w:rPr>
      </w:pPr>
    </w:p>
    <w:p w14:paraId="2F263113" w14:textId="71D19F5E" w:rsidR="00D85F03" w:rsidRDefault="00D85F03" w:rsidP="00D85F03">
      <w:pPr>
        <w:rPr>
          <w:rFonts w:ascii="Consolas" w:hAnsi="Consolas"/>
        </w:rPr>
      </w:pPr>
    </w:p>
    <w:p w14:paraId="6805E2F6" w14:textId="54AA25AC" w:rsidR="00D85F03" w:rsidRDefault="00460BF8" w:rsidP="00D85F03">
      <w:pPr>
        <w:pStyle w:val="Balk3"/>
      </w:pPr>
      <w:r w:rsidRPr="00D85F03">
        <w:rPr>
          <w:rFonts w:ascii="Consolas" w:hAnsi="Consolas"/>
          <w:noProof/>
        </w:rPr>
        <w:lastRenderedPageBreak/>
        <mc:AlternateContent>
          <mc:Choice Requires="wps">
            <w:drawing>
              <wp:anchor distT="228600" distB="228600" distL="228600" distR="228600" simplePos="0" relativeHeight="251669504" behindDoc="0" locked="0" layoutInCell="1" allowOverlap="1" wp14:anchorId="0771E300" wp14:editId="08FDAA7E">
                <wp:simplePos x="0" y="0"/>
                <wp:positionH relativeFrom="margin">
                  <wp:align>center</wp:align>
                </wp:positionH>
                <wp:positionV relativeFrom="margin">
                  <wp:posOffset>579755</wp:posOffset>
                </wp:positionV>
                <wp:extent cx="4905375" cy="2002155"/>
                <wp:effectExtent l="0" t="0" r="9525" b="3810"/>
                <wp:wrapSquare wrapText="bothSides"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20021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F8212" w14:textId="77777777" w:rsidR="004C1AB0" w:rsidRPr="00D85F03" w:rsidRDefault="004C1AB0" w:rsidP="004C1AB0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85F03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Ürün Türünü Seçin:</w:t>
                            </w:r>
                          </w:p>
                          <w:p w14:paraId="2E8DBC7D" w14:textId="77777777" w:rsidR="004C1AB0" w:rsidRPr="00D85F03" w:rsidRDefault="004C1AB0" w:rsidP="004C1AB0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85F03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1. Temel Gıda</w:t>
                            </w:r>
                          </w:p>
                          <w:p w14:paraId="0E84D9FC" w14:textId="77777777" w:rsidR="004C1AB0" w:rsidRPr="00D85F03" w:rsidRDefault="004C1AB0" w:rsidP="004C1AB0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85F03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2. İçecek</w:t>
                            </w:r>
                          </w:p>
                          <w:p w14:paraId="19AB5278" w14:textId="77777777" w:rsidR="004C1AB0" w:rsidRDefault="004C1AB0" w:rsidP="004C1AB0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85F03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3. Atıştırmalık</w:t>
                            </w:r>
                          </w:p>
                          <w:p w14:paraId="5C8788BA" w14:textId="77777777" w:rsidR="004C1AB0" w:rsidRPr="00D85F03" w:rsidRDefault="004C1AB0" w:rsidP="004C1AB0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6953E2E" w14:textId="77777777" w:rsidR="004C1AB0" w:rsidRPr="00D85F03" w:rsidRDefault="004C1AB0" w:rsidP="004C1AB0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85F03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Seçiminiz: 1</w:t>
                            </w:r>
                          </w:p>
                          <w:p w14:paraId="367F5928" w14:textId="77777777" w:rsidR="004C1AB0" w:rsidRPr="00D85F03" w:rsidRDefault="004C1AB0" w:rsidP="004C1AB0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85F03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Ürün adını girin: Ekmek</w:t>
                            </w:r>
                          </w:p>
                          <w:p w14:paraId="4E8C2354" w14:textId="5F282A6B" w:rsidR="004C1AB0" w:rsidRPr="00D85F03" w:rsidRDefault="004C1AB0" w:rsidP="004C1AB0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85F03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Ürün fiyatını girin: </w:t>
                            </w:r>
                            <w:r w:rsidR="003E1756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  <w:p w14:paraId="71343883" w14:textId="77777777" w:rsidR="004C1AB0" w:rsidRPr="00D85F03" w:rsidRDefault="004C1AB0" w:rsidP="004C1AB0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85F03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Ürün stok miktarını girin: 50</w:t>
                            </w:r>
                          </w:p>
                          <w:p w14:paraId="7B68E21D" w14:textId="629D03DB" w:rsidR="004C1AB0" w:rsidRDefault="004C1AB0" w:rsidP="004C1AB0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85F03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Ürün barkod numarasını girin: </w:t>
                            </w:r>
                            <w:r w:rsidR="00815CC2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101</w:t>
                            </w:r>
                          </w:p>
                          <w:p w14:paraId="01B75B5D" w14:textId="77777777" w:rsidR="004C1AB0" w:rsidRPr="00D85F03" w:rsidRDefault="004C1AB0" w:rsidP="004C1AB0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7238B6C1" w14:textId="77777777" w:rsidR="004C1AB0" w:rsidRPr="00D85F03" w:rsidRDefault="004C1AB0" w:rsidP="004C1AB0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aps/>
                                <w:color w:val="FFFFFF" w:themeColor="background1"/>
                              </w:rPr>
                            </w:pPr>
                            <w:r w:rsidRPr="00D85F03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Ürün başarıyla eklendi.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1E300" id="Dikdörtgen 3" o:spid="_x0000_s1027" style="position:absolute;margin-left:0;margin-top:45.65pt;width:386.25pt;height:157.65pt;z-index:251669504;visibility:visible;mso-wrap-style:square;mso-width-percent:0;mso-height-percent:0;mso-wrap-distance-left:18pt;mso-wrap-distance-top:18pt;mso-wrap-distance-right:18pt;mso-wrap-distance-bottom:18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" fillcolor="black [3213]" stroked="f" strokeweight="1pt">
                <v:textbox style="mso-fit-shape-to-text:t" inset="18pt,18pt,18pt,18pt">
                  <w:txbxContent>
                    <w:p w14:paraId="19DF8212" w14:textId="77777777" w:rsidR="004C1AB0" w:rsidRPr="00D85F03" w:rsidRDefault="004C1AB0" w:rsidP="004C1AB0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85F03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Ürün Türünü Seçin:</w:t>
                      </w:r>
                    </w:p>
                    <w:p w14:paraId="2E8DBC7D" w14:textId="77777777" w:rsidR="004C1AB0" w:rsidRPr="00D85F03" w:rsidRDefault="004C1AB0" w:rsidP="004C1AB0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85F03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1. Temel Gıda</w:t>
                      </w:r>
                    </w:p>
                    <w:p w14:paraId="0E84D9FC" w14:textId="77777777" w:rsidR="004C1AB0" w:rsidRPr="00D85F03" w:rsidRDefault="004C1AB0" w:rsidP="004C1AB0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85F03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2. İçecek</w:t>
                      </w:r>
                    </w:p>
                    <w:p w14:paraId="19AB5278" w14:textId="77777777" w:rsidR="004C1AB0" w:rsidRDefault="004C1AB0" w:rsidP="004C1AB0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85F03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3. Atıştırmalık</w:t>
                      </w:r>
                    </w:p>
                    <w:p w14:paraId="5C8788BA" w14:textId="77777777" w:rsidR="004C1AB0" w:rsidRPr="00D85F03" w:rsidRDefault="004C1AB0" w:rsidP="004C1AB0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56953E2E" w14:textId="77777777" w:rsidR="004C1AB0" w:rsidRPr="00D85F03" w:rsidRDefault="004C1AB0" w:rsidP="004C1AB0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85F03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Seçiminiz: 1</w:t>
                      </w:r>
                    </w:p>
                    <w:p w14:paraId="367F5928" w14:textId="77777777" w:rsidR="004C1AB0" w:rsidRPr="00D85F03" w:rsidRDefault="004C1AB0" w:rsidP="004C1AB0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85F03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Ürün adını girin: Ekmek</w:t>
                      </w:r>
                    </w:p>
                    <w:p w14:paraId="4E8C2354" w14:textId="5F282A6B" w:rsidR="004C1AB0" w:rsidRPr="00D85F03" w:rsidRDefault="004C1AB0" w:rsidP="004C1AB0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85F03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 xml:space="preserve">Ürün fiyatını girin: </w:t>
                      </w:r>
                      <w:r w:rsidR="003E1756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10</w:t>
                      </w:r>
                    </w:p>
                    <w:p w14:paraId="71343883" w14:textId="77777777" w:rsidR="004C1AB0" w:rsidRPr="00D85F03" w:rsidRDefault="004C1AB0" w:rsidP="004C1AB0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85F03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Ürün stok miktarını girin: 50</w:t>
                      </w:r>
                    </w:p>
                    <w:p w14:paraId="7B68E21D" w14:textId="629D03DB" w:rsidR="004C1AB0" w:rsidRDefault="004C1AB0" w:rsidP="004C1AB0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85F03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 xml:space="preserve">Ürün barkod numarasını girin: </w:t>
                      </w:r>
                      <w:r w:rsidR="00815CC2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101</w:t>
                      </w:r>
                    </w:p>
                    <w:p w14:paraId="01B75B5D" w14:textId="77777777" w:rsidR="004C1AB0" w:rsidRPr="00D85F03" w:rsidRDefault="004C1AB0" w:rsidP="004C1AB0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7238B6C1" w14:textId="77777777" w:rsidR="004C1AB0" w:rsidRPr="00D85F03" w:rsidRDefault="004C1AB0" w:rsidP="004C1AB0">
                      <w:pPr>
                        <w:pStyle w:val="AralkYok"/>
                        <w:ind w:left="360"/>
                        <w:rPr>
                          <w:rFonts w:ascii="Consolas" w:hAnsi="Consolas"/>
                          <w:caps/>
                          <w:color w:val="FFFFFF" w:themeColor="background1"/>
                        </w:rPr>
                      </w:pPr>
                      <w:r w:rsidRPr="00D85F03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Ürün başarıyla eklendi.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D85F03">
        <w:t>Ürün Ekleme:</w:t>
      </w:r>
    </w:p>
    <w:p w14:paraId="384054A6" w14:textId="395A34D8" w:rsidR="008C4C6B" w:rsidRDefault="008C4C6B" w:rsidP="00D85F03">
      <w:pPr>
        <w:spacing w:line="240" w:lineRule="auto"/>
        <w:rPr>
          <w:rFonts w:ascii="Consolas" w:hAnsi="Consolas"/>
        </w:rPr>
      </w:pPr>
    </w:p>
    <w:p w14:paraId="44E0EDFB" w14:textId="50707A98" w:rsidR="00D85F03" w:rsidRPr="00D85F03" w:rsidRDefault="00D85F03" w:rsidP="00D85F03">
      <w:pPr>
        <w:spacing w:line="240" w:lineRule="auto"/>
        <w:rPr>
          <w:rFonts w:ascii="Consolas" w:hAnsi="Consolas"/>
        </w:rPr>
      </w:pPr>
    </w:p>
    <w:p w14:paraId="12396D30" w14:textId="4832C16D" w:rsidR="00D85F03" w:rsidRDefault="00460BF8" w:rsidP="00D85F03">
      <w:pPr>
        <w:pStyle w:val="Balk3"/>
      </w:pPr>
      <w:r w:rsidRPr="00D85F03">
        <w:rPr>
          <w:rFonts w:ascii="Consolas" w:hAnsi="Consolas"/>
          <w:noProof/>
        </w:rPr>
        <mc:AlternateContent>
          <mc:Choice Requires="wps">
            <w:drawing>
              <wp:anchor distT="228600" distB="228600" distL="228600" distR="228600" simplePos="0" relativeHeight="251667456" behindDoc="0" locked="0" layoutInCell="1" allowOverlap="1" wp14:anchorId="209558CD" wp14:editId="5E333B5A">
                <wp:simplePos x="0" y="0"/>
                <wp:positionH relativeFrom="margin">
                  <wp:align>center</wp:align>
                </wp:positionH>
                <wp:positionV relativeFrom="margin">
                  <wp:posOffset>4967653</wp:posOffset>
                </wp:positionV>
                <wp:extent cx="4905375" cy="2002155"/>
                <wp:effectExtent l="0" t="0" r="9525" b="0"/>
                <wp:wrapSquare wrapText="bothSides"/>
                <wp:docPr id="5" name="Dikdört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20021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CAB5E" w14:textId="77777777" w:rsidR="008C4C6B" w:rsidRPr="008C4C6B" w:rsidRDefault="008C4C6B" w:rsidP="008C4C6B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C4C6B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Mevcut Ürünler:</w:t>
                            </w:r>
                          </w:p>
                          <w:p w14:paraId="3C026AF4" w14:textId="1E0B54F2" w:rsidR="00D85F03" w:rsidRPr="00D85F03" w:rsidRDefault="008C4C6B" w:rsidP="008C4C6B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aps/>
                                <w:color w:val="FFFFFF" w:themeColor="background1"/>
                              </w:rPr>
                            </w:pPr>
                            <w:r w:rsidRPr="008C4C6B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[Temel Gıda] Barkod: </w:t>
                            </w:r>
                            <w:r w:rsidR="003E1756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101</w:t>
                            </w:r>
                            <w:r w:rsidRPr="008C4C6B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, Ürün: Ekmek, Fiyat: </w:t>
                            </w:r>
                            <w:r w:rsidR="003E1756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10</w:t>
                            </w:r>
                            <w:r w:rsidRPr="008C4C6B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TL, Stok: 50 Adet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558CD" id="Dikdörtgen 5" o:spid="_x0000_s1028" style="position:absolute;margin-left:0;margin-top:391.15pt;width:386.25pt;height:157.65pt;z-index:251667456;visibility:visible;mso-wrap-style:square;mso-width-percent:0;mso-height-percent:0;mso-wrap-distance-left:18pt;mso-wrap-distance-top:18pt;mso-wrap-distance-right:18pt;mso-wrap-distance-bottom:18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" fillcolor="black [3213]" stroked="f" strokeweight="1pt">
                <v:textbox style="mso-fit-shape-to-text:t" inset="18pt,18pt,18pt,18pt">
                  <w:txbxContent>
                    <w:p w14:paraId="41ECAB5E" w14:textId="77777777" w:rsidR="008C4C6B" w:rsidRPr="008C4C6B" w:rsidRDefault="008C4C6B" w:rsidP="008C4C6B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C4C6B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Mevcut Ürünler:</w:t>
                      </w:r>
                    </w:p>
                    <w:p w14:paraId="3C026AF4" w14:textId="1E0B54F2" w:rsidR="00D85F03" w:rsidRPr="00D85F03" w:rsidRDefault="008C4C6B" w:rsidP="008C4C6B">
                      <w:pPr>
                        <w:pStyle w:val="AralkYok"/>
                        <w:ind w:left="360"/>
                        <w:rPr>
                          <w:rFonts w:ascii="Consolas" w:hAnsi="Consolas"/>
                          <w:caps/>
                          <w:color w:val="FFFFFF" w:themeColor="background1"/>
                        </w:rPr>
                      </w:pPr>
                      <w:r w:rsidRPr="008C4C6B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 xml:space="preserve">[Temel Gıda] Barkod: </w:t>
                      </w:r>
                      <w:r w:rsidR="003E1756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101</w:t>
                      </w:r>
                      <w:r w:rsidRPr="008C4C6B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 xml:space="preserve">, Ürün: Ekmek, Fiyat: </w:t>
                      </w:r>
                      <w:r w:rsidR="003E1756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10</w:t>
                      </w:r>
                      <w:r w:rsidRPr="008C4C6B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 xml:space="preserve"> TL, Stok: 50 Adet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D85F03">
        <w:t>Ürünleri Görüntüleme:</w:t>
      </w:r>
    </w:p>
    <w:p w14:paraId="43BEFE6D" w14:textId="7C363F99" w:rsidR="008C4C6B" w:rsidRDefault="008C4C6B" w:rsidP="008C4C6B"/>
    <w:p w14:paraId="57A36F23" w14:textId="220CC6F4" w:rsidR="008C4C6B" w:rsidRDefault="008C4C6B" w:rsidP="008C4C6B"/>
    <w:p w14:paraId="736F761C" w14:textId="53996F92" w:rsidR="008C4C6B" w:rsidRDefault="008C4C6B" w:rsidP="008C4C6B">
      <w:pPr>
        <w:pStyle w:val="Balk3"/>
      </w:pPr>
      <w:r>
        <w:t>Ürün Satışı:</w:t>
      </w:r>
    </w:p>
    <w:p w14:paraId="51F0B6E8" w14:textId="5F393736" w:rsidR="00D85F03" w:rsidRDefault="00460BF8" w:rsidP="00D85F03">
      <w:pPr>
        <w:spacing w:line="240" w:lineRule="auto"/>
        <w:rPr>
          <w:rFonts w:ascii="Consolas" w:hAnsi="Consolas"/>
        </w:rPr>
      </w:pPr>
      <w:r w:rsidRPr="00D85F03">
        <w:rPr>
          <w:rFonts w:ascii="Consolas" w:hAnsi="Consolas"/>
          <w:noProof/>
        </w:rPr>
        <mc:AlternateContent>
          <mc:Choice Requires="wps">
            <w:drawing>
              <wp:anchor distT="228600" distB="228600" distL="228600" distR="228600" simplePos="0" relativeHeight="251665408" behindDoc="0" locked="0" layoutInCell="1" allowOverlap="1" wp14:anchorId="401E8FE6" wp14:editId="18D32CFF">
                <wp:simplePos x="0" y="0"/>
                <wp:positionH relativeFrom="margin">
                  <wp:posOffset>347345</wp:posOffset>
                </wp:positionH>
                <wp:positionV relativeFrom="margin">
                  <wp:posOffset>7408545</wp:posOffset>
                </wp:positionV>
                <wp:extent cx="4905375" cy="2002155"/>
                <wp:effectExtent l="0" t="0" r="9525" b="0"/>
                <wp:wrapSquare wrapText="bothSides"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20021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BFC36" w14:textId="77777777" w:rsidR="008C4C6B" w:rsidRPr="008C4C6B" w:rsidRDefault="008C4C6B" w:rsidP="008C4C6B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C4C6B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Mevcut Ürünler:</w:t>
                            </w:r>
                          </w:p>
                          <w:p w14:paraId="61E7652D" w14:textId="3C053C91" w:rsidR="008C4C6B" w:rsidRPr="008C4C6B" w:rsidRDefault="008C4C6B" w:rsidP="008C4C6B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C4C6B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[Temel Gıda] Barkod: </w:t>
                            </w:r>
                            <w:r w:rsidR="00DE7AD1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101</w:t>
                            </w:r>
                            <w:r w:rsidRPr="008C4C6B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, Ürün: Ekmek, Fiyat: </w:t>
                            </w:r>
                            <w:r w:rsidR="00DE7AD1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10</w:t>
                            </w:r>
                            <w:r w:rsidRPr="008C4C6B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TL, Stok: 50 Adet</w:t>
                            </w:r>
                          </w:p>
                          <w:p w14:paraId="05216D15" w14:textId="77777777" w:rsidR="008C4C6B" w:rsidRPr="008C4C6B" w:rsidRDefault="008C4C6B" w:rsidP="008C4C6B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6E626A29" w14:textId="538B4D34" w:rsidR="008C4C6B" w:rsidRPr="008C4C6B" w:rsidRDefault="008C4C6B" w:rsidP="008C4C6B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C4C6B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Satılacak ürünün barkod numarasını girin: </w:t>
                            </w:r>
                            <w:r w:rsidR="00DE7AD1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101</w:t>
                            </w:r>
                          </w:p>
                          <w:p w14:paraId="508F9530" w14:textId="77777777" w:rsidR="008C4C6B" w:rsidRPr="008C4C6B" w:rsidRDefault="008C4C6B" w:rsidP="008C4C6B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C4C6B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Satılacak miktarı girin: 10</w:t>
                            </w:r>
                          </w:p>
                          <w:p w14:paraId="01617105" w14:textId="2F5B3AAA" w:rsidR="00D85F03" w:rsidRPr="00D85F03" w:rsidRDefault="008C4C6B" w:rsidP="008C4C6B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aps/>
                                <w:color w:val="FFFFFF" w:themeColor="background1"/>
                              </w:rPr>
                            </w:pPr>
                            <w:r w:rsidRPr="008C4C6B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Ürün başarıyla satıldı.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E8FE6" id="Dikdörtgen 4" o:spid="_x0000_s1029" style="position:absolute;margin-left:27.35pt;margin-top:583.35pt;width:386.25pt;height:157.65pt;z-index:251665408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" fillcolor="black [3213]" stroked="f" strokeweight="1pt">
                <v:textbox style="mso-fit-shape-to-text:t" inset="18pt,18pt,18pt,18pt">
                  <w:txbxContent>
                    <w:p w14:paraId="165BFC36" w14:textId="77777777" w:rsidR="008C4C6B" w:rsidRPr="008C4C6B" w:rsidRDefault="008C4C6B" w:rsidP="008C4C6B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C4C6B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Mevcut Ürünler:</w:t>
                      </w:r>
                    </w:p>
                    <w:p w14:paraId="61E7652D" w14:textId="3C053C91" w:rsidR="008C4C6B" w:rsidRPr="008C4C6B" w:rsidRDefault="008C4C6B" w:rsidP="008C4C6B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C4C6B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 xml:space="preserve">[Temel Gıda] Barkod: </w:t>
                      </w:r>
                      <w:r w:rsidR="00DE7AD1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101</w:t>
                      </w:r>
                      <w:r w:rsidRPr="008C4C6B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 xml:space="preserve">, Ürün: Ekmek, Fiyat: </w:t>
                      </w:r>
                      <w:r w:rsidR="00DE7AD1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10</w:t>
                      </w:r>
                      <w:r w:rsidRPr="008C4C6B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 xml:space="preserve"> TL, Stok: 50 Adet</w:t>
                      </w:r>
                    </w:p>
                    <w:p w14:paraId="05216D15" w14:textId="77777777" w:rsidR="008C4C6B" w:rsidRPr="008C4C6B" w:rsidRDefault="008C4C6B" w:rsidP="008C4C6B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6E626A29" w14:textId="538B4D34" w:rsidR="008C4C6B" w:rsidRPr="008C4C6B" w:rsidRDefault="008C4C6B" w:rsidP="008C4C6B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C4C6B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 xml:space="preserve">Satılacak ürünün barkod numarasını girin: </w:t>
                      </w:r>
                      <w:r w:rsidR="00DE7AD1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101</w:t>
                      </w:r>
                    </w:p>
                    <w:p w14:paraId="508F9530" w14:textId="77777777" w:rsidR="008C4C6B" w:rsidRPr="008C4C6B" w:rsidRDefault="008C4C6B" w:rsidP="008C4C6B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C4C6B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Satılacak miktarı girin: 10</w:t>
                      </w:r>
                    </w:p>
                    <w:p w14:paraId="01617105" w14:textId="2F5B3AAA" w:rsidR="00D85F03" w:rsidRPr="00D85F03" w:rsidRDefault="008C4C6B" w:rsidP="008C4C6B">
                      <w:pPr>
                        <w:pStyle w:val="AralkYok"/>
                        <w:ind w:left="360"/>
                        <w:rPr>
                          <w:rFonts w:ascii="Consolas" w:hAnsi="Consolas"/>
                          <w:caps/>
                          <w:color w:val="FFFFFF" w:themeColor="background1"/>
                        </w:rPr>
                      </w:pPr>
                      <w:r w:rsidRPr="008C4C6B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Ürün başarıyla satıldı.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46A98048" w14:textId="64C8D181" w:rsidR="00460BF8" w:rsidRDefault="00460BF8" w:rsidP="00460BF8">
      <w:pPr>
        <w:pStyle w:val="Balk3"/>
      </w:pPr>
      <w:r w:rsidRPr="00D85F03">
        <w:rPr>
          <w:rFonts w:ascii="Consolas" w:hAnsi="Consolas"/>
          <w:noProof/>
        </w:rPr>
        <w:lastRenderedPageBreak/>
        <mc:AlternateContent>
          <mc:Choice Requires="wps">
            <w:drawing>
              <wp:anchor distT="228600" distB="228600" distL="228600" distR="228600" simplePos="0" relativeHeight="251671552" behindDoc="0" locked="0" layoutInCell="1" allowOverlap="1" wp14:anchorId="6519C0F3" wp14:editId="071A1E8E">
                <wp:simplePos x="0" y="0"/>
                <wp:positionH relativeFrom="margin">
                  <wp:align>center</wp:align>
                </wp:positionH>
                <wp:positionV relativeFrom="margin">
                  <wp:posOffset>757579</wp:posOffset>
                </wp:positionV>
                <wp:extent cx="4905375" cy="2002155"/>
                <wp:effectExtent l="0" t="0" r="9525" b="0"/>
                <wp:wrapSquare wrapText="bothSides"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20021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AD098" w14:textId="77777777" w:rsidR="00460BF8" w:rsidRPr="008C4C6B" w:rsidRDefault="00460BF8" w:rsidP="00460BF8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C4C6B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Mevcut Ürünler:</w:t>
                            </w:r>
                          </w:p>
                          <w:p w14:paraId="23C1443E" w14:textId="15550933" w:rsidR="00460BF8" w:rsidRPr="008C4C6B" w:rsidRDefault="00460BF8" w:rsidP="00460BF8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C4C6B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[Temel Gıda] Barkod: 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101</w:t>
                            </w:r>
                            <w:r w:rsidRPr="008C4C6B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, Ürün: Ekmek, Fiyat: </w:t>
                            </w:r>
                            <w:r w:rsidR="00DE7AD1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10</w:t>
                            </w:r>
                            <w:r w:rsidRPr="008C4C6B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TL, Stok: 50 Adet</w:t>
                            </w:r>
                          </w:p>
                          <w:p w14:paraId="4863BD03" w14:textId="77777777" w:rsidR="00460BF8" w:rsidRPr="008C4C6B" w:rsidRDefault="00460BF8" w:rsidP="00460BF8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355708A9" w14:textId="225E7274" w:rsidR="00460BF8" w:rsidRPr="008C4C6B" w:rsidRDefault="00460BF8" w:rsidP="00460BF8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Güncellenecek</w:t>
                            </w:r>
                            <w:r w:rsidRPr="008C4C6B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ürünün barkod numarasını girin</w:t>
                            </w:r>
                            <w:r w:rsidRPr="00460BF8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(Çıkmak için '0' girin)</w:t>
                            </w:r>
                            <w:r w:rsidRPr="008C4C6B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101</w:t>
                            </w:r>
                          </w:p>
                          <w:p w14:paraId="0CA29627" w14:textId="77777777" w:rsidR="00DE7AD1" w:rsidRDefault="00DE7AD1" w:rsidP="00460BF8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243F28D1" w14:textId="0268E194" w:rsidR="00460BF8" w:rsidRPr="00460BF8" w:rsidRDefault="00460BF8" w:rsidP="00460BF8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60BF8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Yeni ürün adını girin: 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Pirinç</w:t>
                            </w:r>
                          </w:p>
                          <w:p w14:paraId="260DA289" w14:textId="372F6BA7" w:rsidR="00460BF8" w:rsidRPr="00460BF8" w:rsidRDefault="00460BF8" w:rsidP="00460BF8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60BF8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Yeni ürün fiyatını girin: 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5</w:t>
                            </w:r>
                            <w:r w:rsidRPr="00460BF8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14:paraId="7421159E" w14:textId="77777777" w:rsidR="00460BF8" w:rsidRPr="00460BF8" w:rsidRDefault="00460BF8" w:rsidP="00460BF8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60BF8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Yeni stok miktarını girin: 30</w:t>
                            </w:r>
                          </w:p>
                          <w:p w14:paraId="3E01C368" w14:textId="344742EA" w:rsidR="00460BF8" w:rsidRPr="00D85F03" w:rsidRDefault="00460BF8" w:rsidP="00460BF8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aps/>
                                <w:color w:val="FFFFFF" w:themeColor="background1"/>
                              </w:rPr>
                            </w:pPr>
                            <w:r w:rsidRPr="00460BF8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Ürün başarıyla güncellendi.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9C0F3" id="Dikdörtgen 2" o:spid="_x0000_s1030" style="position:absolute;margin-left:0;margin-top:59.65pt;width:386.25pt;height:157.65pt;z-index:251671552;visibility:visible;mso-wrap-style:square;mso-width-percent:0;mso-height-percent:0;mso-wrap-distance-left:18pt;mso-wrap-distance-top:18pt;mso-wrap-distance-right:18pt;mso-wrap-distance-bottom:18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" fillcolor="black [3213]" stroked="f" strokeweight="1pt">
                <v:textbox style="mso-fit-shape-to-text:t" inset="18pt,18pt,18pt,18pt">
                  <w:txbxContent>
                    <w:p w14:paraId="541AD098" w14:textId="77777777" w:rsidR="00460BF8" w:rsidRPr="008C4C6B" w:rsidRDefault="00460BF8" w:rsidP="00460BF8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C4C6B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Mevcut Ürünler:</w:t>
                      </w:r>
                    </w:p>
                    <w:p w14:paraId="23C1443E" w14:textId="15550933" w:rsidR="00460BF8" w:rsidRPr="008C4C6B" w:rsidRDefault="00460BF8" w:rsidP="00460BF8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C4C6B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 xml:space="preserve">[Temel Gıda] Barkod: 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101</w:t>
                      </w:r>
                      <w:r w:rsidRPr="008C4C6B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 xml:space="preserve">, Ürün: Ekmek, Fiyat: </w:t>
                      </w:r>
                      <w:r w:rsidR="00DE7AD1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10</w:t>
                      </w:r>
                      <w:r w:rsidRPr="008C4C6B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 xml:space="preserve"> TL, Stok: 50 Adet</w:t>
                      </w:r>
                    </w:p>
                    <w:p w14:paraId="4863BD03" w14:textId="77777777" w:rsidR="00460BF8" w:rsidRPr="008C4C6B" w:rsidRDefault="00460BF8" w:rsidP="00460BF8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355708A9" w14:textId="225E7274" w:rsidR="00460BF8" w:rsidRPr="008C4C6B" w:rsidRDefault="00460BF8" w:rsidP="00460BF8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Güncellenecek</w:t>
                      </w:r>
                      <w:r w:rsidRPr="008C4C6B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 xml:space="preserve"> ürünün barkod numarasını girin</w:t>
                      </w:r>
                      <w:r w:rsidRPr="00460BF8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 xml:space="preserve"> (Çıkmak için '0' girin)</w:t>
                      </w:r>
                      <w:r w:rsidRPr="008C4C6B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101</w:t>
                      </w:r>
                    </w:p>
                    <w:p w14:paraId="0CA29627" w14:textId="77777777" w:rsidR="00DE7AD1" w:rsidRDefault="00DE7AD1" w:rsidP="00460BF8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243F28D1" w14:textId="0268E194" w:rsidR="00460BF8" w:rsidRPr="00460BF8" w:rsidRDefault="00460BF8" w:rsidP="00460BF8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460BF8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 xml:space="preserve">Yeni ürün adını girin: 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Pirinç</w:t>
                      </w:r>
                    </w:p>
                    <w:p w14:paraId="260DA289" w14:textId="372F6BA7" w:rsidR="00460BF8" w:rsidRPr="00460BF8" w:rsidRDefault="00460BF8" w:rsidP="00460BF8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460BF8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 xml:space="preserve">Yeni ürün fiyatını girin: 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5</w:t>
                      </w:r>
                      <w:r w:rsidRPr="00460BF8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0</w:t>
                      </w:r>
                    </w:p>
                    <w:p w14:paraId="7421159E" w14:textId="77777777" w:rsidR="00460BF8" w:rsidRPr="00460BF8" w:rsidRDefault="00460BF8" w:rsidP="00460BF8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460BF8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Yeni stok miktarını girin: 30</w:t>
                      </w:r>
                    </w:p>
                    <w:p w14:paraId="3E01C368" w14:textId="344742EA" w:rsidR="00460BF8" w:rsidRPr="00D85F03" w:rsidRDefault="00460BF8" w:rsidP="00460BF8">
                      <w:pPr>
                        <w:pStyle w:val="AralkYok"/>
                        <w:ind w:left="360"/>
                        <w:rPr>
                          <w:rFonts w:ascii="Consolas" w:hAnsi="Consolas"/>
                          <w:caps/>
                          <w:color w:val="FFFFFF" w:themeColor="background1"/>
                        </w:rPr>
                      </w:pPr>
                      <w:r w:rsidRPr="00460BF8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Ürün başarıyla güncellendi.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t xml:space="preserve">Ürün </w:t>
      </w:r>
      <w:r>
        <w:t>Güncelleme</w:t>
      </w:r>
      <w:r>
        <w:t>:</w:t>
      </w:r>
    </w:p>
    <w:p w14:paraId="23E9D984" w14:textId="513120EC" w:rsidR="004C1AB0" w:rsidRDefault="004C1AB0" w:rsidP="008C4C6B">
      <w:pPr>
        <w:pStyle w:val="Balk1"/>
      </w:pPr>
    </w:p>
    <w:p w14:paraId="60B5E088" w14:textId="0C5D3584" w:rsidR="008C4C6B" w:rsidRDefault="00742E29" w:rsidP="008C4C6B">
      <w:pPr>
        <w:pStyle w:val="Balk1"/>
      </w:pPr>
      <w:r>
        <w:t xml:space="preserve">VI. </w:t>
      </w:r>
      <w:r w:rsidR="008C4C6B">
        <w:t>Sonuç</w:t>
      </w:r>
    </w:p>
    <w:p w14:paraId="0B4A2E04" w14:textId="3A473D9A" w:rsidR="008C4C6B" w:rsidRDefault="008C4C6B" w:rsidP="008C4C6B">
      <w:r>
        <w:t>Bu program OOP prensipleri ve Dependency Inversiont prensi</w:t>
      </w:r>
      <w:r w:rsidR="00DE7AD1">
        <w:t>plerine uyularak yazılan</w:t>
      </w:r>
      <w:r w:rsidR="00DE7AD1">
        <w:t>, basit bir market yönetimi uygulaması.</w:t>
      </w:r>
      <w:r w:rsidR="00DE7AD1">
        <w:t xml:space="preserve"> </w:t>
      </w:r>
      <w:r>
        <w:t>Uygulama hem düzenli hem de ileride kolayca geliştirilebilecek şekilde yazıldı.</w:t>
      </w:r>
      <w:r w:rsidR="00815CC2">
        <w:t xml:space="preserve"> </w:t>
      </w:r>
    </w:p>
    <w:p w14:paraId="4F80F047" w14:textId="177C06C6" w:rsidR="008C4C6B" w:rsidRPr="008C4C6B" w:rsidRDefault="008C4C6B" w:rsidP="008C4C6B"/>
    <w:p w14:paraId="2B75C93D" w14:textId="461A4FFF" w:rsidR="008C4C6B" w:rsidRPr="00D85F03" w:rsidRDefault="008C4C6B" w:rsidP="00D85F03">
      <w:pPr>
        <w:spacing w:line="240" w:lineRule="auto"/>
        <w:rPr>
          <w:rFonts w:ascii="Consolas" w:hAnsi="Consolas"/>
        </w:rPr>
      </w:pPr>
    </w:p>
    <w:sectPr w:rsidR="008C4C6B" w:rsidRPr="00D85F03" w:rsidSect="00742E29">
      <w:footerReference w:type="default" r:id="rId11"/>
      <w:pgSz w:w="11907" w:h="16839" w:code="9"/>
      <w:pgMar w:top="1440" w:right="1440" w:bottom="1440" w:left="1440" w:header="96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2AB9C" w14:textId="77777777" w:rsidR="00E21DD7" w:rsidRDefault="00E21DD7">
      <w:pPr>
        <w:spacing w:after="0" w:line="240" w:lineRule="auto"/>
      </w:pPr>
      <w:r>
        <w:separator/>
      </w:r>
    </w:p>
  </w:endnote>
  <w:endnote w:type="continuationSeparator" w:id="0">
    <w:p w14:paraId="5624BFFC" w14:textId="77777777" w:rsidR="00E21DD7" w:rsidRDefault="00E2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6FF41" w14:textId="7492B4E9" w:rsidR="00742E29" w:rsidRDefault="00742E29">
    <w:pPr>
      <w:pStyle w:val="AltBilgi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44B1B47D" wp14:editId="3B333A78">
              <wp:simplePos x="0" y="0"/>
              <wp:positionH relativeFrom="rightMargin">
                <wp:align>left</wp:align>
              </wp:positionH>
              <wp:positionV relativeFrom="bottomMargin">
                <wp:posOffset>104775</wp:posOffset>
              </wp:positionV>
              <wp:extent cx="339090" cy="182880"/>
              <wp:effectExtent l="0" t="0" r="3810" b="11430"/>
              <wp:wrapNone/>
              <wp:docPr id="22" name="Metin Kutusu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6885D0" w14:textId="3407557D" w:rsidR="00E71436" w:rsidRDefault="00742E29">
                          <w:pPr>
                            <w:pStyle w:val="AltBilgi"/>
                          </w:pPr>
                          <w:r>
                            <w:ptab w:relativeTo="indent" w:alignment="center" w:leader="none"/>
                          </w:r>
                          <w:r>
                            <w:ptab w:relativeTo="indent" w:alignment="center" w:leader="none"/>
                          </w:r>
                          <w:r>
                            <w:ptab w:relativeTo="margin" w:alignment="center" w:leader="none"/>
                          </w:r>
                          <w:r w:rsidR="00D12A82">
                            <w:fldChar w:fldCharType="begin"/>
                          </w:r>
                          <w:r w:rsidR="00D12A82">
                            <w:instrText>PAGE   \* MERGEFORMAT</w:instrText>
                          </w:r>
                          <w:r w:rsidR="00D12A82">
                            <w:fldChar w:fldCharType="separate"/>
                          </w:r>
                          <w:r w:rsidR="00445630">
                            <w:t>2</w:t>
                          </w:r>
                          <w:r w:rsidR="00D12A82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B1B47D" id="_x0000_t202" coordsize="21600,21600" o:spt="202" path="m,l,21600r21600,l21600,xe">
              <v:stroke joinstyle="miter"/>
              <v:path gradientshapeok="t" o:connecttype="rect"/>
            </v:shapetype>
            <v:shape id="Metin Kutusu 22" o:spid="_x0000_s1031" type="#_x0000_t202" style="position:absolute;left:0;text-align:left;margin-left:0;margin-top:8.25pt;width:26.7pt;height:14.4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" filled="f" stroked="f" strokeweight=".5pt">
              <v:textbox style="mso-fit-shape-to-text:t" inset="0,0,0,0">
                <w:txbxContent>
                  <w:p w14:paraId="126885D0" w14:textId="3407557D" w:rsidR="00E71436" w:rsidRDefault="00742E29">
                    <w:pPr>
                      <w:pStyle w:val="AltBilgi"/>
                    </w:pPr>
                    <w:r>
                      <w:ptab w:relativeTo="indent" w:alignment="center" w:leader="none"/>
                    </w:r>
                    <w:r>
                      <w:ptab w:relativeTo="indent" w:alignment="center" w:leader="none"/>
                    </w:r>
                    <w:r>
                      <w:ptab w:relativeTo="margin" w:alignment="center" w:leader="none"/>
                    </w:r>
                    <w:r w:rsidR="00D12A82">
                      <w:fldChar w:fldCharType="begin"/>
                    </w:r>
                    <w:r w:rsidR="00D12A82">
                      <w:instrText>PAGE   \* MERGEFORMAT</w:instrText>
                    </w:r>
                    <w:r w:rsidR="00D12A82">
                      <w:fldChar w:fldCharType="separate"/>
                    </w:r>
                    <w:r w:rsidR="00445630">
                      <w:t>2</w:t>
                    </w:r>
                    <w:r w:rsidR="00D12A82"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E9E95" w14:textId="77777777" w:rsidR="00E21DD7" w:rsidRDefault="00E21DD7">
      <w:pPr>
        <w:spacing w:after="0" w:line="240" w:lineRule="auto"/>
      </w:pPr>
      <w:r>
        <w:separator/>
      </w:r>
    </w:p>
  </w:footnote>
  <w:footnote w:type="continuationSeparator" w:id="0">
    <w:p w14:paraId="5B93DB01" w14:textId="77777777" w:rsidR="00E21DD7" w:rsidRDefault="00E2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1EE6BA0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Balk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45E99"/>
    <w:multiLevelType w:val="multilevel"/>
    <w:tmpl w:val="CE44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D6649"/>
    <w:multiLevelType w:val="multilevel"/>
    <w:tmpl w:val="962CB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256607"/>
    <w:multiLevelType w:val="multilevel"/>
    <w:tmpl w:val="E36C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4723F"/>
    <w:multiLevelType w:val="multilevel"/>
    <w:tmpl w:val="3C9A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554FA0"/>
    <w:multiLevelType w:val="multilevel"/>
    <w:tmpl w:val="0A16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E5600"/>
    <w:multiLevelType w:val="hybridMultilevel"/>
    <w:tmpl w:val="19BA42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84927"/>
    <w:multiLevelType w:val="multilevel"/>
    <w:tmpl w:val="704CAB9E"/>
    <w:styleLink w:val="Stil1"/>
    <w:lvl w:ilvl="0">
      <w:start w:val="1"/>
      <w:numFmt w:val="decimal"/>
      <w:lvlText w:val="%1"/>
      <w:lvlJc w:val="left"/>
      <w:pPr>
        <w:tabs>
          <w:tab w:val="num" w:pos="360"/>
        </w:tabs>
        <w:ind w:left="432" w:hanging="288"/>
      </w:pPr>
      <w:rPr>
        <w:rFonts w:ascii="Times New Roman" w:hAnsi="Times New Roman" w:hint="default"/>
        <w:color w:val="5B9BD5" w:themeColor="accent1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D6159"/>
    <w:multiLevelType w:val="multilevel"/>
    <w:tmpl w:val="704CAB9E"/>
    <w:numStyleLink w:val="Stil1"/>
  </w:abstractNum>
  <w:abstractNum w:abstractNumId="10" w15:restartNumberingAfterBreak="0">
    <w:nsid w:val="2B6619B4"/>
    <w:multiLevelType w:val="multilevel"/>
    <w:tmpl w:val="E302708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B839F5"/>
    <w:multiLevelType w:val="multilevel"/>
    <w:tmpl w:val="377AB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7E5D71"/>
    <w:multiLevelType w:val="hybridMultilevel"/>
    <w:tmpl w:val="704CAB9E"/>
    <w:lvl w:ilvl="0" w:tplc="7FE019FA">
      <w:start w:val="1"/>
      <w:numFmt w:val="bullet"/>
      <w:pStyle w:val="ListeMadde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6E1805"/>
    <w:multiLevelType w:val="hybridMultilevel"/>
    <w:tmpl w:val="1F9C16AE"/>
    <w:lvl w:ilvl="0" w:tplc="B5B0B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1"/>
  </w:num>
  <w:num w:numId="5">
    <w:abstractNumId w:val="11"/>
  </w:num>
  <w:num w:numId="6">
    <w:abstractNumId w:val="5"/>
  </w:num>
  <w:num w:numId="7">
    <w:abstractNumId w:val="2"/>
  </w:num>
  <w:num w:numId="8">
    <w:abstractNumId w:val="4"/>
  </w:num>
  <w:num w:numId="9">
    <w:abstractNumId w:val="6"/>
  </w:num>
  <w:num w:numId="10">
    <w:abstractNumId w:val="10"/>
  </w:num>
  <w:num w:numId="11">
    <w:abstractNumId w:val="1"/>
    <w:lvlOverride w:ilvl="0">
      <w:startOverride w:val="1"/>
    </w:lvlOverride>
  </w:num>
  <w:num w:numId="12">
    <w:abstractNumId w:val="13"/>
  </w:num>
  <w:num w:numId="13">
    <w:abstractNumId w:val="3"/>
  </w:num>
  <w:num w:numId="14">
    <w:abstractNumId w:val="8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DE"/>
    <w:rsid w:val="000A6E9D"/>
    <w:rsid w:val="00132C26"/>
    <w:rsid w:val="001A7A3B"/>
    <w:rsid w:val="002B69A0"/>
    <w:rsid w:val="003E1756"/>
    <w:rsid w:val="00445630"/>
    <w:rsid w:val="00460BF8"/>
    <w:rsid w:val="004C1AB0"/>
    <w:rsid w:val="005778CF"/>
    <w:rsid w:val="007352B8"/>
    <w:rsid w:val="00742E29"/>
    <w:rsid w:val="00815CC2"/>
    <w:rsid w:val="008C4C6B"/>
    <w:rsid w:val="00CE4888"/>
    <w:rsid w:val="00D12A82"/>
    <w:rsid w:val="00D85F03"/>
    <w:rsid w:val="00DE7AD1"/>
    <w:rsid w:val="00E21DD7"/>
    <w:rsid w:val="00E257DE"/>
    <w:rsid w:val="00E7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D142A"/>
  <w15:chartTrackingRefBased/>
  <w15:docId w15:val="{90C613E7-6EF7-4041-9312-F0BFDD61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tr-TR" w:eastAsia="tr-T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E9D"/>
    <w:rPr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D85F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KonuBalChar">
    <w:name w:val="Konu Başlığı Char"/>
    <w:basedOn w:val="VarsaylanParagrafYazTipi"/>
    <w:link w:val="KonuBal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oKlavuzu">
    <w:name w:val="Table Grid"/>
    <w:basedOn w:val="NormalTablo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tyaz">
    <w:name w:val="Subtitle"/>
    <w:basedOn w:val="Normal"/>
    <w:next w:val="Normal"/>
    <w:link w:val="Altyaz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</w:rPr>
  </w:style>
  <w:style w:type="character" w:customStyle="1" w:styleId="AltyazChar">
    <w:name w:val="Altyazı Char"/>
    <w:basedOn w:val="VarsaylanParagrafYazTipi"/>
    <w:link w:val="Altyaz"/>
    <w:uiPriority w:val="11"/>
    <w:rPr>
      <w:b/>
      <w:bCs/>
      <w:color w:val="5B9BD5" w:themeColor="accent1"/>
      <w:sz w:val="24"/>
    </w:rPr>
  </w:style>
  <w:style w:type="character" w:customStyle="1" w:styleId="Balk1Char">
    <w:name w:val="Başlık 1 Char"/>
    <w:basedOn w:val="VarsaylanParagrafYazTipi"/>
    <w:link w:val="Balk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NormalTablo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pucuMetni">
    <w:name w:val="İpucu Metni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styleId="AralkYok">
    <w:name w:val="No Spacing"/>
    <w:link w:val="AralkYokChar"/>
    <w:uiPriority w:val="1"/>
    <w:qFormat/>
    <w:pPr>
      <w:spacing w:after="0" w:line="240" w:lineRule="auto"/>
    </w:pPr>
  </w:style>
  <w:style w:type="character" w:customStyle="1" w:styleId="Balk2Char">
    <w:name w:val="Başlık 2 Char"/>
    <w:basedOn w:val="VarsaylanParagrafYazTipi"/>
    <w:link w:val="Balk2"/>
    <w:uiPriority w:val="9"/>
    <w:rPr>
      <w:b/>
      <w:bCs/>
      <w:color w:val="5B9BD5" w:themeColor="accent1"/>
      <w:sz w:val="24"/>
    </w:rPr>
  </w:style>
  <w:style w:type="paragraph" w:styleId="ListeMaddemi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stBilgi">
    <w:name w:val="header"/>
    <w:basedOn w:val="Normal"/>
    <w:link w:val="stBilgi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</w:style>
  <w:style w:type="paragraph" w:styleId="AltBilgi">
    <w:name w:val="footer"/>
    <w:basedOn w:val="Normal"/>
    <w:link w:val="AltBilgi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AltBilgiChar">
    <w:name w:val="Alt Bilgi Char"/>
    <w:basedOn w:val="VarsaylanParagrafYazTipi"/>
    <w:link w:val="AltBilgi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KlavuzuTablo4-Vurgu1">
    <w:name w:val="Grid Table 4 Accent 1"/>
    <w:basedOn w:val="NormalTablo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oKlavuzuAk">
    <w:name w:val="Grid Table Light"/>
    <w:basedOn w:val="NormalTablo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NormalTablo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DipnotMetni">
    <w:name w:val="footnote text"/>
    <w:basedOn w:val="Normal"/>
    <w:link w:val="DipnotMetni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DipnotMetniChar">
    <w:name w:val="Dipnot Metni Char"/>
    <w:basedOn w:val="VarsaylanParagrafYazTipi"/>
    <w:link w:val="DipnotMetni"/>
    <w:uiPriority w:val="12"/>
    <w:rPr>
      <w:i/>
      <w:iCs/>
      <w:sz w:val="14"/>
    </w:rPr>
  </w:style>
  <w:style w:type="paragraph" w:styleId="NormalWeb">
    <w:name w:val="Normal (Web)"/>
    <w:basedOn w:val="Normal"/>
    <w:uiPriority w:val="99"/>
    <w:unhideWhenUsed/>
    <w:rsid w:val="00E25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  <w:style w:type="character" w:styleId="Gl">
    <w:name w:val="Strong"/>
    <w:basedOn w:val="VarsaylanParagrafYazTipi"/>
    <w:uiPriority w:val="22"/>
    <w:qFormat/>
    <w:rsid w:val="00E257DE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0A6E9D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unhideWhenUsed/>
    <w:qFormat/>
    <w:rsid w:val="00132C26"/>
    <w:pPr>
      <w:ind w:left="720"/>
      <w:contextualSpacing/>
    </w:pPr>
  </w:style>
  <w:style w:type="numbering" w:customStyle="1" w:styleId="Stil1">
    <w:name w:val="Stil1"/>
    <w:basedOn w:val="ListeYok"/>
    <w:uiPriority w:val="99"/>
    <w:rsid w:val="00132C26"/>
    <w:pPr>
      <w:numPr>
        <w:numId w:val="14"/>
      </w:numPr>
    </w:pPr>
  </w:style>
  <w:style w:type="character" w:customStyle="1" w:styleId="Balk3Char">
    <w:name w:val="Başlık 3 Char"/>
    <w:basedOn w:val="VarsaylanParagrafYazTipi"/>
    <w:link w:val="Balk3"/>
    <w:uiPriority w:val="9"/>
    <w:rsid w:val="00D85F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ralkYokChar">
    <w:name w:val="Aralık Yok Char"/>
    <w:basedOn w:val="VarsaylanParagrafYazTipi"/>
    <w:link w:val="AralkYok"/>
    <w:uiPriority w:val="1"/>
    <w:rsid w:val="00D85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0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2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0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suf\AppData\Roaming\Microsoft\Templates\Proje%20Kapsam&#30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B6D7BE5119432C827DD215AA323C5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6A44CE1-E396-455A-A1CD-0BFA5FC026C3}"/>
      </w:docPartPr>
      <w:docPartBody>
        <w:p w:rsidR="00FA2C20" w:rsidRDefault="00AB24C4">
          <w:pPr>
            <w:pStyle w:val="DBB6D7BE5119432C827DD215AA323C57"/>
          </w:pPr>
          <w:r>
            <w:rPr>
              <w:rStyle w:val="YerTutucuMetni"/>
            </w:rPr>
            <w:t>Metin girmek için burayı tıklatın.</w:t>
          </w:r>
        </w:p>
      </w:docPartBody>
    </w:docPart>
    <w:docPart>
      <w:docPartPr>
        <w:name w:val="93C3B392B93A40EF80821AD455C0125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9D0CFE1-675F-48E1-B505-B253832449EE}"/>
      </w:docPartPr>
      <w:docPartBody>
        <w:p w:rsidR="00FA2C20" w:rsidRDefault="004E497F" w:rsidP="004E497F">
          <w:pPr>
            <w:pStyle w:val="93C3B392B93A40EF80821AD455C0125C"/>
          </w:pPr>
          <w:r>
            <w:rPr>
              <w:rStyle w:val="YerTutucuMetni"/>
            </w:rPr>
            <w:t>Metin girmek için burayı tıklatın.</w:t>
          </w:r>
        </w:p>
      </w:docPartBody>
    </w:docPart>
    <w:docPart>
      <w:docPartPr>
        <w:name w:val="FF918C80BC814BA5A919081E5E0E474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C790F6F-E1C2-4C2E-9509-E77D34C28421}"/>
      </w:docPartPr>
      <w:docPartBody>
        <w:p w:rsidR="00FA2C20" w:rsidRDefault="004E497F" w:rsidP="004E497F">
          <w:pPr>
            <w:pStyle w:val="FF918C80BC814BA5A919081E5E0E4740"/>
          </w:pPr>
          <w:r>
            <w:rPr>
              <w:rStyle w:val="YerTutucuMetni"/>
            </w:rPr>
            <w:t>Metin girmek için burayı tıklatın.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7F"/>
    <w:rsid w:val="004E497F"/>
    <w:rsid w:val="008401DB"/>
    <w:rsid w:val="00AB24C4"/>
    <w:rsid w:val="00FA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E497F"/>
    <w:rPr>
      <w:color w:val="808080"/>
    </w:rPr>
  </w:style>
  <w:style w:type="paragraph" w:customStyle="1" w:styleId="DBB6D7BE5119432C827DD215AA323C57">
    <w:name w:val="DBB6D7BE5119432C827DD215AA323C57"/>
  </w:style>
  <w:style w:type="paragraph" w:customStyle="1" w:styleId="93C3B392B93A40EF80821AD455C0125C">
    <w:name w:val="93C3B392B93A40EF80821AD455C0125C"/>
    <w:rsid w:val="004E497F"/>
  </w:style>
  <w:style w:type="paragraph" w:customStyle="1" w:styleId="FF918C80BC814BA5A919081E5E0E4740">
    <w:name w:val="FF918C80BC814BA5A919081E5E0E4740"/>
    <w:rsid w:val="004E49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BB8D5F-9D0A-4437-BAD0-92F47D36B4CC}">
  <we:reference id="wa104382008" version="1.1.0.1" store="tr-TR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d1af3920-8fda-4ad5-98bb-96475601b038" xsi:nil="true"/>
    <AssetExpire xmlns="d1af3920-8fda-4ad5-98bb-96475601b038">2029-01-01T08:00:00+00:00</AssetExpire>
    <CampaignTagsTaxHTField0 xmlns="d1af3920-8fda-4ad5-98bb-96475601b038">
      <Terms xmlns="http://schemas.microsoft.com/office/infopath/2007/PartnerControls"/>
    </CampaignTagsTaxHTField0>
    <IntlLangReviewDate xmlns="d1af3920-8fda-4ad5-98bb-96475601b038" xsi:nil="true"/>
    <TPFriendlyName xmlns="d1af3920-8fda-4ad5-98bb-96475601b038" xsi:nil="true"/>
    <IntlLangReview xmlns="d1af3920-8fda-4ad5-98bb-96475601b038">false</IntlLangReview>
    <LocLastLocAttemptVersionLookup xmlns="d1af3920-8fda-4ad5-98bb-96475601b038">844755</LocLastLocAttemptVersionLookup>
    <PolicheckWords xmlns="d1af3920-8fda-4ad5-98bb-96475601b038" xsi:nil="true"/>
    <SubmitterId xmlns="d1af3920-8fda-4ad5-98bb-96475601b038" xsi:nil="true"/>
    <AcquiredFrom xmlns="d1af3920-8fda-4ad5-98bb-96475601b038">Internal MS</AcquiredFrom>
    <EditorialStatus xmlns="d1af3920-8fda-4ad5-98bb-96475601b038">Complete</EditorialStatus>
    <Markets xmlns="d1af3920-8fda-4ad5-98bb-96475601b038"/>
    <OriginAsset xmlns="d1af3920-8fda-4ad5-98bb-96475601b038" xsi:nil="true"/>
    <AssetStart xmlns="d1af3920-8fda-4ad5-98bb-96475601b038">2012-06-27T21:54:00+00:00</AssetStart>
    <FriendlyTitle xmlns="d1af3920-8fda-4ad5-98bb-96475601b038" xsi:nil="true"/>
    <MarketSpecific xmlns="d1af3920-8fda-4ad5-98bb-96475601b038">false</MarketSpecific>
    <TPNamespace xmlns="d1af3920-8fda-4ad5-98bb-96475601b038" xsi:nil="true"/>
    <PublishStatusLookup xmlns="d1af3920-8fda-4ad5-98bb-96475601b038">
      <Value>353649</Value>
    </PublishStatusLookup>
    <APAuthor xmlns="d1af3920-8fda-4ad5-98bb-96475601b038">
      <UserInfo>
        <DisplayName>MIDDLEEAST\v-keerth</DisplayName>
        <AccountId>2799</AccountId>
        <AccountType/>
      </UserInfo>
    </APAuthor>
    <TPCommandLine xmlns="d1af3920-8fda-4ad5-98bb-96475601b038" xsi:nil="true"/>
    <IntlLangReviewer xmlns="d1af3920-8fda-4ad5-98bb-96475601b038" xsi:nil="true"/>
    <OpenTemplate xmlns="d1af3920-8fda-4ad5-98bb-96475601b038">true</OpenTemplate>
    <CSXSubmissionDate xmlns="d1af3920-8fda-4ad5-98bb-96475601b038" xsi:nil="true"/>
    <TaxCatchAll xmlns="d1af3920-8fda-4ad5-98bb-96475601b038"/>
    <Manager xmlns="d1af3920-8fda-4ad5-98bb-96475601b038" xsi:nil="true"/>
    <NumericId xmlns="d1af3920-8fda-4ad5-98bb-96475601b038" xsi:nil="true"/>
    <ParentAssetId xmlns="d1af3920-8fda-4ad5-98bb-96475601b038" xsi:nil="true"/>
    <OriginalSourceMarket xmlns="d1af3920-8fda-4ad5-98bb-96475601b038">english</OriginalSourceMarket>
    <ApprovalStatus xmlns="d1af3920-8fda-4ad5-98bb-96475601b038">InProgress</ApprovalStatus>
    <TPComponent xmlns="d1af3920-8fda-4ad5-98bb-96475601b038" xsi:nil="true"/>
    <EditorialTags xmlns="d1af3920-8fda-4ad5-98bb-96475601b038" xsi:nil="true"/>
    <TPExecutable xmlns="d1af3920-8fda-4ad5-98bb-96475601b038" xsi:nil="true"/>
    <TPLaunchHelpLink xmlns="d1af3920-8fda-4ad5-98bb-96475601b038" xsi:nil="true"/>
    <LocComments xmlns="d1af3920-8fda-4ad5-98bb-96475601b038" xsi:nil="true"/>
    <LocRecommendedHandoff xmlns="d1af3920-8fda-4ad5-98bb-96475601b038" xsi:nil="true"/>
    <SourceTitle xmlns="d1af3920-8fda-4ad5-98bb-96475601b038" xsi:nil="true"/>
    <CSXUpdate xmlns="d1af3920-8fda-4ad5-98bb-96475601b038">false</CSXUpdate>
    <IntlLocPriority xmlns="d1af3920-8fda-4ad5-98bb-96475601b038" xsi:nil="true"/>
    <UAProjectedTotalWords xmlns="d1af3920-8fda-4ad5-98bb-96475601b038" xsi:nil="true"/>
    <AssetType xmlns="d1af3920-8fda-4ad5-98bb-96475601b038">TP</AssetType>
    <MachineTranslated xmlns="d1af3920-8fda-4ad5-98bb-96475601b038">false</MachineTranslated>
    <OutputCachingOn xmlns="d1af3920-8fda-4ad5-98bb-96475601b038">false</OutputCachingOn>
    <TemplateStatus xmlns="d1af3920-8fda-4ad5-98bb-96475601b038">Complete</TemplateStatus>
    <IsSearchable xmlns="d1af3920-8fda-4ad5-98bb-96475601b038">true</IsSearchable>
    <ContentItem xmlns="d1af3920-8fda-4ad5-98bb-96475601b038" xsi:nil="true"/>
    <HandoffToMSDN xmlns="d1af3920-8fda-4ad5-98bb-96475601b038" xsi:nil="true"/>
    <ShowIn xmlns="d1af3920-8fda-4ad5-98bb-96475601b038">Show everywhere</ShowIn>
    <ThumbnailAssetId xmlns="d1af3920-8fda-4ad5-98bb-96475601b038" xsi:nil="true"/>
    <UALocComments xmlns="d1af3920-8fda-4ad5-98bb-96475601b038" xsi:nil="true"/>
    <UALocRecommendation xmlns="d1af3920-8fda-4ad5-98bb-96475601b038">Localize</UALocRecommendation>
    <LastModifiedDateTime xmlns="d1af3920-8fda-4ad5-98bb-96475601b038" xsi:nil="true"/>
    <LegacyData xmlns="d1af3920-8fda-4ad5-98bb-96475601b038" xsi:nil="true"/>
    <LocManualTestRequired xmlns="d1af3920-8fda-4ad5-98bb-96475601b038">false</LocManualTestRequired>
    <LocMarketGroupTiers2 xmlns="d1af3920-8fda-4ad5-98bb-96475601b038" xsi:nil="true"/>
    <ClipArtFilename xmlns="d1af3920-8fda-4ad5-98bb-96475601b038" xsi:nil="true"/>
    <TPApplication xmlns="d1af3920-8fda-4ad5-98bb-96475601b038" xsi:nil="true"/>
    <CSXHash xmlns="d1af3920-8fda-4ad5-98bb-96475601b038" xsi:nil="true"/>
    <DirectSourceMarket xmlns="d1af3920-8fda-4ad5-98bb-96475601b038">english</DirectSourceMarket>
    <PrimaryImageGen xmlns="d1af3920-8fda-4ad5-98bb-96475601b038">true</PrimaryImageGen>
    <PlannedPubDate xmlns="d1af3920-8fda-4ad5-98bb-96475601b038" xsi:nil="true"/>
    <CSXSubmissionMarket xmlns="d1af3920-8fda-4ad5-98bb-96475601b038" xsi:nil="true"/>
    <Downloads xmlns="d1af3920-8fda-4ad5-98bb-96475601b038">0</Downloads>
    <ArtSampleDocs xmlns="d1af3920-8fda-4ad5-98bb-96475601b038" xsi:nil="true"/>
    <TrustLevel xmlns="d1af3920-8fda-4ad5-98bb-96475601b038">1 Microsoft Managed Content</TrustLevel>
    <BlockPublish xmlns="d1af3920-8fda-4ad5-98bb-96475601b038">false</BlockPublish>
    <TPLaunchHelpLinkType xmlns="d1af3920-8fda-4ad5-98bb-96475601b038">Template</TPLaunchHelpLinkType>
    <LocalizationTagsTaxHTField0 xmlns="d1af3920-8fda-4ad5-98bb-96475601b038">
      <Terms xmlns="http://schemas.microsoft.com/office/infopath/2007/PartnerControls"/>
    </LocalizationTagsTaxHTField0>
    <BusinessGroup xmlns="d1af3920-8fda-4ad5-98bb-96475601b038" xsi:nil="true"/>
    <Providers xmlns="d1af3920-8fda-4ad5-98bb-96475601b038" xsi:nil="true"/>
    <TemplateTemplateType xmlns="d1af3920-8fda-4ad5-98bb-96475601b038">Word Document Template</TemplateTemplateType>
    <TimesCloned xmlns="d1af3920-8fda-4ad5-98bb-96475601b038" xsi:nil="true"/>
    <TPAppVersion xmlns="d1af3920-8fda-4ad5-98bb-96475601b038" xsi:nil="true"/>
    <VoteCount xmlns="d1af3920-8fda-4ad5-98bb-96475601b038" xsi:nil="true"/>
    <FeatureTagsTaxHTField0 xmlns="d1af3920-8fda-4ad5-98bb-96475601b038">
      <Terms xmlns="http://schemas.microsoft.com/office/infopath/2007/PartnerControls"/>
    </FeatureTagsTaxHTField0>
    <Provider xmlns="d1af3920-8fda-4ad5-98bb-96475601b038" xsi:nil="true"/>
    <UACurrentWords xmlns="d1af3920-8fda-4ad5-98bb-96475601b038" xsi:nil="true"/>
    <AssetId xmlns="d1af3920-8fda-4ad5-98bb-96475601b038">TP102927812</AssetId>
    <TPClientViewer xmlns="d1af3920-8fda-4ad5-98bb-96475601b038" xsi:nil="true"/>
    <DSATActionTaken xmlns="d1af3920-8fda-4ad5-98bb-96475601b038" xsi:nil="true"/>
    <APEditor xmlns="d1af3920-8fda-4ad5-98bb-96475601b038">
      <UserInfo>
        <DisplayName/>
        <AccountId xsi:nil="true"/>
        <AccountType/>
      </UserInfo>
    </APEditor>
    <TPInstallLocation xmlns="d1af3920-8fda-4ad5-98bb-96475601b038" xsi:nil="true"/>
    <OOCacheId xmlns="d1af3920-8fda-4ad5-98bb-96475601b038" xsi:nil="true"/>
    <IsDeleted xmlns="d1af3920-8fda-4ad5-98bb-96475601b038">false</IsDeleted>
    <PublishTargets xmlns="d1af3920-8fda-4ad5-98bb-96475601b038">OfficeOnlineVNext</PublishTargets>
    <ApprovalLog xmlns="d1af3920-8fda-4ad5-98bb-96475601b038" xsi:nil="true"/>
    <BugNumber xmlns="d1af3920-8fda-4ad5-98bb-96475601b038" xsi:nil="true"/>
    <CrawlForDependencies xmlns="d1af3920-8fda-4ad5-98bb-96475601b038">false</CrawlForDependencies>
    <InternalTagsTaxHTField0 xmlns="d1af3920-8fda-4ad5-98bb-96475601b038">
      <Terms xmlns="http://schemas.microsoft.com/office/infopath/2007/PartnerControls"/>
    </InternalTagsTaxHTField0>
    <LastHandOff xmlns="d1af3920-8fda-4ad5-98bb-96475601b038" xsi:nil="true"/>
    <Milestone xmlns="d1af3920-8fda-4ad5-98bb-96475601b038" xsi:nil="true"/>
    <OriginalRelease xmlns="d1af3920-8fda-4ad5-98bb-96475601b038">15</OriginalRelease>
    <RecommendationsModifier xmlns="d1af3920-8fda-4ad5-98bb-96475601b038" xsi:nil="true"/>
    <ScenarioTagsTaxHTField0 xmlns="d1af3920-8fda-4ad5-98bb-96475601b038">
      <Terms xmlns="http://schemas.microsoft.com/office/infopath/2007/PartnerControls"/>
    </ScenarioTagsTaxHTField0>
    <UANotes xmlns="d1af3920-8fda-4ad5-98bb-96475601b038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C5CB8ABFAEE764594C61AB7267324960400FC796B3B1D425B47B2BA3D040986AFEA" ma:contentTypeVersion="54" ma:contentTypeDescription="Create a new document." ma:contentTypeScope="" ma:versionID="5a1acea528c7c5829e252ff707a59f1d">
  <xsd:schema xmlns:xsd="http://www.w3.org/2001/XMLSchema" xmlns:xs="http://www.w3.org/2001/XMLSchema" xmlns:p="http://schemas.microsoft.com/office/2006/metadata/properties" xmlns:ns2="d1af3920-8fda-4ad5-98bb-96475601b038" targetNamespace="http://schemas.microsoft.com/office/2006/metadata/properties" ma:root="true" ma:fieldsID="991be377f5446d760613b893d6a1276a" ns2:_="">
    <xsd:import namespace="d1af3920-8fda-4ad5-98bb-96475601b038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f3920-8fda-4ad5-98bb-96475601b038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3ebc54a6-a9d6-4e8f-af7a-6f14ef19a17f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B15831B-954F-43D5-900F-AF5E125B61A8}" ma:internalName="CSXSubmissionMarket" ma:readOnly="false" ma:showField="MarketName" ma:web="d1af3920-8fda-4ad5-98bb-96475601b038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7b395fbe-0160-47f8-8620-a2bb70101586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5E4318D1-DFA9-41DE-97E7-9934BE3391BC}" ma:internalName="InProjectListLookup" ma:readOnly="true" ma:showField="InProjectList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f79783d1-9ad9-4e73-b2f2-58ec75c45f29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5E4318D1-DFA9-41DE-97E7-9934BE3391BC}" ma:internalName="LastCompleteVersionLookup" ma:readOnly="true" ma:showField="LastCompleteVersion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5E4318D1-DFA9-41DE-97E7-9934BE3391BC}" ma:internalName="LastPreviewErrorLookup" ma:readOnly="true" ma:showField="LastPreviewError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5E4318D1-DFA9-41DE-97E7-9934BE3391BC}" ma:internalName="LastPreviewResultLookup" ma:readOnly="true" ma:showField="LastPreviewResult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5E4318D1-DFA9-41DE-97E7-9934BE3391BC}" ma:internalName="LastPreviewAttemptDateLookup" ma:readOnly="true" ma:showField="LastPreviewAttemptDate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5E4318D1-DFA9-41DE-97E7-9934BE3391BC}" ma:internalName="LastPreviewedByLookup" ma:readOnly="true" ma:showField="LastPreviewedBy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5E4318D1-DFA9-41DE-97E7-9934BE3391BC}" ma:internalName="LastPreviewTimeLookup" ma:readOnly="true" ma:showField="LastPreviewTime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5E4318D1-DFA9-41DE-97E7-9934BE3391BC}" ma:internalName="LastPreviewVersionLookup" ma:readOnly="true" ma:showField="LastPreviewVersion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5E4318D1-DFA9-41DE-97E7-9934BE3391BC}" ma:internalName="LastPublishErrorLookup" ma:readOnly="true" ma:showField="LastPublishError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5E4318D1-DFA9-41DE-97E7-9934BE3391BC}" ma:internalName="LastPublishResultLookup" ma:readOnly="true" ma:showField="LastPublishResult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5E4318D1-DFA9-41DE-97E7-9934BE3391BC}" ma:internalName="LastPublishAttemptDateLookup" ma:readOnly="true" ma:showField="LastPublishAttemptDate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5E4318D1-DFA9-41DE-97E7-9934BE3391BC}" ma:internalName="LastPublishedByLookup" ma:readOnly="true" ma:showField="LastPublishedBy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5E4318D1-DFA9-41DE-97E7-9934BE3391BC}" ma:internalName="LastPublishTimeLookup" ma:readOnly="true" ma:showField="LastPublishTime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5E4318D1-DFA9-41DE-97E7-9934BE3391BC}" ma:internalName="LastPublishVersionLookup" ma:readOnly="true" ma:showField="LastPublishVersion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77C31DF8-B503-4048-84F7-836CA595CE51}" ma:internalName="LocLastLocAttemptVersionLookup" ma:readOnly="false" ma:showField="LastLocAttemptVersion" ma:web="d1af3920-8fda-4ad5-98bb-96475601b038">
      <xsd:simpleType>
        <xsd:restriction base="dms:Lookup"/>
      </xsd:simpleType>
    </xsd:element>
    <xsd:element name="LocLastLocAttemptVersionTypeLookup" ma:index="71" nillable="true" ma:displayName="Loc Last Loc Attempt Version Type" ma:default="" ma:list="{77C31DF8-B503-4048-84F7-836CA595CE51}" ma:internalName="LocLastLocAttemptVersionTypeLookup" ma:readOnly="true" ma:showField="LastLocAttemptVersionType" ma:web="d1af3920-8fda-4ad5-98bb-96475601b038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77C31DF8-B503-4048-84F7-836CA595CE51}" ma:internalName="LocNewPublishedVersionLookup" ma:readOnly="true" ma:showField="NewPublishedVersion" ma:web="d1af3920-8fda-4ad5-98bb-96475601b038">
      <xsd:simpleType>
        <xsd:restriction base="dms:Lookup"/>
      </xsd:simpleType>
    </xsd:element>
    <xsd:element name="LocOverallHandbackStatusLookup" ma:index="75" nillable="true" ma:displayName="Loc Overall Handback Status" ma:default="" ma:list="{77C31DF8-B503-4048-84F7-836CA595CE51}" ma:internalName="LocOverallHandbackStatusLookup" ma:readOnly="true" ma:showField="OverallHandbackStatus" ma:web="d1af3920-8fda-4ad5-98bb-96475601b038">
      <xsd:simpleType>
        <xsd:restriction base="dms:Lookup"/>
      </xsd:simpleType>
    </xsd:element>
    <xsd:element name="LocOverallLocStatusLookup" ma:index="76" nillable="true" ma:displayName="Loc Overall Localize Status" ma:default="" ma:list="{77C31DF8-B503-4048-84F7-836CA595CE51}" ma:internalName="LocOverallLocStatusLookup" ma:readOnly="true" ma:showField="OverallLocStatus" ma:web="d1af3920-8fda-4ad5-98bb-96475601b038">
      <xsd:simpleType>
        <xsd:restriction base="dms:Lookup"/>
      </xsd:simpleType>
    </xsd:element>
    <xsd:element name="LocOverallPreviewStatusLookup" ma:index="77" nillable="true" ma:displayName="Loc Overall Preview Status" ma:default="" ma:list="{77C31DF8-B503-4048-84F7-836CA595CE51}" ma:internalName="LocOverallPreviewStatusLookup" ma:readOnly="true" ma:showField="OverallPreviewStatus" ma:web="d1af3920-8fda-4ad5-98bb-96475601b038">
      <xsd:simpleType>
        <xsd:restriction base="dms:Lookup"/>
      </xsd:simpleType>
    </xsd:element>
    <xsd:element name="LocOverallPublishStatusLookup" ma:index="78" nillable="true" ma:displayName="Loc Overall Publish Status" ma:default="" ma:list="{77C31DF8-B503-4048-84F7-836CA595CE51}" ma:internalName="LocOverallPublishStatusLookup" ma:readOnly="true" ma:showField="OverallPublishStatus" ma:web="d1af3920-8fda-4ad5-98bb-96475601b038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77C31DF8-B503-4048-84F7-836CA595CE51}" ma:internalName="LocProcessedForHandoffsLookup" ma:readOnly="true" ma:showField="ProcessedForHandoffs" ma:web="d1af3920-8fda-4ad5-98bb-96475601b038">
      <xsd:simpleType>
        <xsd:restriction base="dms:Lookup"/>
      </xsd:simpleType>
    </xsd:element>
    <xsd:element name="LocProcessedForMarketsLookup" ma:index="81" nillable="true" ma:displayName="Loc Processed For Markets" ma:default="" ma:list="{77C31DF8-B503-4048-84F7-836CA595CE51}" ma:internalName="LocProcessedForMarketsLookup" ma:readOnly="true" ma:showField="ProcessedForMarkets" ma:web="d1af3920-8fda-4ad5-98bb-96475601b038">
      <xsd:simpleType>
        <xsd:restriction base="dms:Lookup"/>
      </xsd:simpleType>
    </xsd:element>
    <xsd:element name="LocPublishedDependentAssetsLookup" ma:index="82" nillable="true" ma:displayName="Loc Published Dependent Assets" ma:default="" ma:list="{77C31DF8-B503-4048-84F7-836CA595CE51}" ma:internalName="LocPublishedDependentAssetsLookup" ma:readOnly="true" ma:showField="PublishedDependentAssets" ma:web="d1af3920-8fda-4ad5-98bb-96475601b038">
      <xsd:simpleType>
        <xsd:restriction base="dms:Lookup"/>
      </xsd:simpleType>
    </xsd:element>
    <xsd:element name="LocPublishedLinkedAssetsLookup" ma:index="83" nillable="true" ma:displayName="Loc Published Linked Assets" ma:default="" ma:list="{77C31DF8-B503-4048-84F7-836CA595CE51}" ma:internalName="LocPublishedLinkedAssetsLookup" ma:readOnly="true" ma:showField="PublishedLinkedAssets" ma:web="d1af3920-8fda-4ad5-98bb-96475601b038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dd21a6d1-f806-4698-94c9-54e9addaf5ee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B15831B-954F-43D5-900F-AF5E125B61A8}" ma:internalName="Markets" ma:readOnly="false" ma:showField="MarketName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5E4318D1-DFA9-41DE-97E7-9934BE3391BC}" ma:internalName="NumOfRatingsLookup" ma:readOnly="true" ma:showField="NumOfRatings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5E4318D1-DFA9-41DE-97E7-9934BE3391BC}" ma:internalName="PublishStatusLookup" ma:readOnly="false" ma:showField="PublishStatus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574d373e-a1d4-4ff8-9009-6de0c16b4eff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fd825d1e-128a-4a76-9fd3-683a3700bc7a}" ma:internalName="TaxCatchAll" ma:showField="CatchAllData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fd825d1e-128a-4a76-9fd3-683a3700bc7a}" ma:internalName="TaxCatchAllLabel" ma:readOnly="true" ma:showField="CatchAllDataLabel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C3DF90-B2BA-4975-B9D1-9BDEA6C3AB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6D547B-1A8E-42A3-8288-1ECB4B3B303B}">
  <ds:schemaRefs>
    <ds:schemaRef ds:uri="http://schemas.microsoft.com/office/2006/metadata/properties"/>
    <ds:schemaRef ds:uri="http://schemas.microsoft.com/office/infopath/2007/PartnerControls"/>
    <ds:schemaRef ds:uri="d1af3920-8fda-4ad5-98bb-96475601b038"/>
  </ds:schemaRefs>
</ds:datastoreItem>
</file>

<file path=customXml/itemProps4.xml><?xml version="1.0" encoding="utf-8"?>
<ds:datastoreItem xmlns:ds="http://schemas.openxmlformats.org/officeDocument/2006/customXml" ds:itemID="{1918B402-7FF1-4698-9539-DC6631DC31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af3920-8fda-4ad5-98bb-96475601b0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 Kapsamı.dotx</Template>
  <TotalTime>209</TotalTime>
  <Pages>6</Pages>
  <Words>615</Words>
  <Characters>3507</Characters>
  <Application>Microsoft Office Word</Application>
  <DocSecurity>0</DocSecurity>
  <Lines>29</Lines>
  <Paragraphs>8</Paragraphs>
  <ScaleCrop>false</ScaleCrop>
  <HeadingPairs>
    <vt:vector size="6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Genel bakış</vt:lpstr>
      <vt:lpstr>    Proje Arka Planı ve Açıklaması</vt:lpstr>
      <vt:lpstr>    Proje Kapsamı</vt:lpstr>
      <vt:lpstr>    Üst Düzey Gereklilikler</vt:lpstr>
      <vt:lpstr>    Teslim Edilebilirler</vt:lpstr>
      <vt:lpstr>    Etkilenen Taraflar</vt:lpstr>
      <vt:lpstr>    Etkilenen İş Süreçleri veya Sistemleri</vt:lpstr>
      <vt:lpstr>    Kapsamdan Belirli Dışlamalar</vt:lpstr>
      <vt:lpstr>    Uygulama Planı</vt:lpstr>
      <vt:lpstr>    Üst Düzey Zaman Çizelgesi/Program</vt:lpstr>
      <vt:lpstr>İlerleme Onayı ve Yetkisi</vt:lpstr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Yusuf</dc:creator>
  <cp:lastModifiedBy>YUSUF İSLAM YILMAZ</cp:lastModifiedBy>
  <cp:revision>3</cp:revision>
  <dcterms:created xsi:type="dcterms:W3CDTF">2024-12-27T13:16:00Z</dcterms:created>
  <dcterms:modified xsi:type="dcterms:W3CDTF">2024-12-29T12:50:00Z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0x010100DC5CB8ABFAEE764594C61AB7267324960400FC796B3B1D425B47B2BA3D040986AFEA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LocMarketGroupTier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